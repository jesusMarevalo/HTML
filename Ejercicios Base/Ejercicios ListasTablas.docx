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5B" w:rsidRDefault="0014525B" w:rsidP="0014525B">
      <w:pPr>
        <w:pStyle w:val="Portada"/>
      </w:pPr>
    </w:p>
    <w:p w:rsidR="0014525B" w:rsidRDefault="0014525B" w:rsidP="0014525B">
      <w:pPr>
        <w:pStyle w:val="Portada"/>
      </w:pPr>
    </w:p>
    <w:p w:rsidR="0014525B" w:rsidRDefault="0014525B" w:rsidP="0014525B">
      <w:pPr>
        <w:pStyle w:val="Portada"/>
      </w:pPr>
    </w:p>
    <w:p w:rsidR="0014525B" w:rsidRDefault="0014525B" w:rsidP="0014525B">
      <w:pPr>
        <w:pStyle w:val="Portada"/>
      </w:pPr>
    </w:p>
    <w:p w:rsidR="00926C05" w:rsidRDefault="0014525B" w:rsidP="0014525B">
      <w:pPr>
        <w:pStyle w:val="Portada"/>
      </w:pPr>
      <w:r>
        <w:drawing>
          <wp:inline distT="0" distB="0" distL="0" distR="0">
            <wp:extent cx="2248880" cy="3254477"/>
            <wp:effectExtent l="19050" t="0" r="0" b="0"/>
            <wp:docPr id="2" name="1 Imagen" descr="al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242" cy="32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5B" w:rsidRDefault="0014525B" w:rsidP="0014525B">
      <w:pPr>
        <w:pStyle w:val="Portada"/>
      </w:pPr>
    </w:p>
    <w:p w:rsidR="0014525B" w:rsidRDefault="0014525B" w:rsidP="0014525B">
      <w:pPr>
        <w:pStyle w:val="Portada"/>
        <w:rPr>
          <w:sz w:val="64"/>
          <w:szCs w:val="64"/>
        </w:rPr>
      </w:pPr>
      <w:r w:rsidRPr="0014525B">
        <w:rPr>
          <w:sz w:val="64"/>
          <w:szCs w:val="64"/>
        </w:rPr>
        <w:t>ALTEN I+D+i</w:t>
      </w:r>
    </w:p>
    <w:p w:rsidR="0014525B" w:rsidRDefault="0014525B" w:rsidP="0014525B">
      <w:pPr>
        <w:pStyle w:val="Portada"/>
        <w:rPr>
          <w:sz w:val="64"/>
          <w:szCs w:val="64"/>
        </w:rPr>
      </w:pPr>
    </w:p>
    <w:p w:rsidR="00C961EF" w:rsidRDefault="00C961EF" w:rsidP="0014525B">
      <w:pPr>
        <w:pStyle w:val="Portada"/>
        <w:rPr>
          <w:sz w:val="32"/>
          <w:szCs w:val="64"/>
        </w:rPr>
      </w:pPr>
      <w:r>
        <w:rPr>
          <w:sz w:val="32"/>
          <w:szCs w:val="64"/>
        </w:rPr>
        <w:t xml:space="preserve">EJERCICIOS HTML - EJERCICIOS </w:t>
      </w:r>
      <w:r w:rsidR="00522D50">
        <w:rPr>
          <w:sz w:val="32"/>
          <w:szCs w:val="64"/>
        </w:rPr>
        <w:t>LISTAS-TABLAS</w:t>
      </w:r>
    </w:p>
    <w:p w:rsidR="003626C0" w:rsidRDefault="003626C0" w:rsidP="0014525B">
      <w:pPr>
        <w:pStyle w:val="Portada"/>
        <w:rPr>
          <w:sz w:val="32"/>
          <w:szCs w:val="64"/>
        </w:rPr>
      </w:pPr>
    </w:p>
    <w:p w:rsidR="003626C0" w:rsidRDefault="003626C0" w:rsidP="0014525B">
      <w:pPr>
        <w:pStyle w:val="Portada"/>
        <w:rPr>
          <w:sz w:val="32"/>
          <w:szCs w:val="64"/>
        </w:rPr>
      </w:pPr>
    </w:p>
    <w:p w:rsidR="003626C0" w:rsidRDefault="003626C0" w:rsidP="0014525B">
      <w:pPr>
        <w:pStyle w:val="Portada"/>
        <w:rPr>
          <w:sz w:val="32"/>
          <w:szCs w:val="64"/>
        </w:rPr>
      </w:pPr>
    </w:p>
    <w:p w:rsidR="003626C0" w:rsidRDefault="003626C0" w:rsidP="0014525B">
      <w:pPr>
        <w:pStyle w:val="Portada"/>
        <w:rPr>
          <w:sz w:val="32"/>
          <w:szCs w:val="64"/>
        </w:rPr>
      </w:pPr>
    </w:p>
    <w:p w:rsidR="003626C0" w:rsidRDefault="003626C0" w:rsidP="0014525B">
      <w:pPr>
        <w:pStyle w:val="Portada"/>
        <w:rPr>
          <w:sz w:val="32"/>
          <w:szCs w:val="64"/>
        </w:rPr>
      </w:pPr>
    </w:p>
    <w:p w:rsidR="0014525B" w:rsidRPr="0014525B" w:rsidRDefault="0014525B" w:rsidP="0014525B">
      <w:pPr>
        <w:pStyle w:val="Portada"/>
        <w:rPr>
          <w:sz w:val="64"/>
          <w:szCs w:val="64"/>
        </w:rPr>
        <w:sectPr w:rsidR="0014525B" w:rsidRPr="0014525B" w:rsidSect="0014525B">
          <w:headerReference w:type="default" r:id="rId13"/>
          <w:footerReference w:type="even" r:id="rId14"/>
          <w:footerReference w:type="default" r:id="rId15"/>
          <w:pgSz w:w="11906" w:h="16838" w:code="9"/>
          <w:pgMar w:top="720" w:right="720" w:bottom="720" w:left="720" w:header="680" w:footer="680" w:gutter="0"/>
          <w:cols w:space="720"/>
          <w:titlePg/>
          <w:docGrid w:linePitch="299"/>
        </w:sectPr>
      </w:pPr>
    </w:p>
    <w:p w:rsidR="000734AB" w:rsidRDefault="00C961EF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lastRenderedPageBreak/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1</w:t>
      </w:r>
      <w:r>
        <w:rPr>
          <w:rFonts w:asciiTheme="majorHAnsi" w:hAnsiTheme="majorHAnsi"/>
          <w:color w:val="4F81BD" w:themeColor="accent1"/>
          <w:sz w:val="24"/>
        </w:rPr>
        <w:t>1.html</w:t>
      </w:r>
    </w:p>
    <w:p w:rsidR="00C961EF" w:rsidRPr="00522D50" w:rsidRDefault="00E3718C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 w:rsidRPr="00522D50">
        <w:rPr>
          <w:rFonts w:asciiTheme="minorHAnsi" w:hAnsiTheme="minorHAnsi" w:cstheme="minorHAnsi"/>
          <w:sz w:val="20"/>
          <w:lang w:val="es-ES_tradnl"/>
        </w:rPr>
        <w:t>Crear</w:t>
      </w:r>
      <w:r w:rsidR="00C961EF" w:rsidRPr="00522D50">
        <w:rPr>
          <w:rFonts w:asciiTheme="minorHAnsi" w:hAnsiTheme="minorHAnsi" w:cstheme="minorHAnsi"/>
          <w:sz w:val="20"/>
          <w:lang w:val="es-ES_tradnl"/>
        </w:rPr>
        <w:t xml:space="preserve"> </w:t>
      </w:r>
      <w:r w:rsidR="00522D50" w:rsidRPr="00522D50">
        <w:rPr>
          <w:rFonts w:asciiTheme="minorHAnsi" w:hAnsiTheme="minorHAnsi" w:cstheme="minorHAnsi"/>
          <w:sz w:val="20"/>
          <w:lang w:val="es-ES_tradnl"/>
        </w:rPr>
        <w:t xml:space="preserve">una lista ordenada con los meses del año. Disponer un título de segundo nivel y debajo de la lista la suma de habitantes de esos tres </w:t>
      </w:r>
      <w:proofErr w:type="spellStart"/>
      <w:r w:rsidR="00522D50" w:rsidRPr="00522D50">
        <w:rPr>
          <w:rFonts w:asciiTheme="minorHAnsi" w:hAnsiTheme="minorHAnsi" w:cstheme="minorHAnsi"/>
          <w:sz w:val="20"/>
          <w:lang w:val="es-ES_tradnl"/>
        </w:rPr>
        <w:t>paises</w:t>
      </w:r>
      <w:proofErr w:type="spellEnd"/>
      <w:r w:rsidR="00522D50" w:rsidRPr="00522D50">
        <w:rPr>
          <w:rFonts w:asciiTheme="minorHAnsi" w:hAnsiTheme="minorHAnsi" w:cstheme="minorHAnsi"/>
          <w:sz w:val="20"/>
          <w:lang w:val="es-ES_tradnl"/>
        </w:rPr>
        <w:t xml:space="preserve"> enfatizado.</w:t>
      </w:r>
    </w:p>
    <w:p w:rsidR="00522D50" w:rsidRPr="00C961EF" w:rsidRDefault="00522D50" w:rsidP="00522D50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C05096" w:rsidRDefault="00C961EF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1</w:t>
      </w:r>
      <w:r>
        <w:rPr>
          <w:rFonts w:asciiTheme="majorHAnsi" w:hAnsiTheme="majorHAnsi"/>
          <w:color w:val="4F81BD" w:themeColor="accent1"/>
          <w:sz w:val="24"/>
        </w:rPr>
        <w:t>2.html</w:t>
      </w:r>
    </w:p>
    <w:p w:rsidR="00C961EF" w:rsidRPr="00522D50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 w:rsidRPr="00522D50">
        <w:rPr>
          <w:rFonts w:asciiTheme="minorHAnsi" w:hAnsiTheme="minorHAnsi" w:cstheme="minorHAnsi"/>
          <w:sz w:val="20"/>
          <w:lang w:val="es-ES_tradnl"/>
        </w:rPr>
        <w:t xml:space="preserve">Crear </w:t>
      </w:r>
      <w:r w:rsidR="00C961EF" w:rsidRPr="00522D50">
        <w:rPr>
          <w:rFonts w:asciiTheme="minorHAnsi" w:hAnsiTheme="minorHAnsi" w:cstheme="minorHAnsi"/>
          <w:sz w:val="20"/>
          <w:lang w:val="es-ES_tradnl"/>
        </w:rPr>
        <w:t xml:space="preserve">una </w:t>
      </w:r>
      <w:r w:rsidR="00522D50" w:rsidRPr="00522D50">
        <w:rPr>
          <w:rFonts w:asciiTheme="minorHAnsi" w:hAnsiTheme="minorHAnsi" w:cstheme="minorHAnsi"/>
          <w:sz w:val="20"/>
          <w:lang w:val="es-ES_tradnl"/>
        </w:rPr>
        <w:t>lista no ordenada que contenga hipervínculos a distintos periódicos deportivos.</w:t>
      </w:r>
    </w:p>
    <w:p w:rsidR="00C37E2A" w:rsidRDefault="00C37E2A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C05096" w:rsidRDefault="00E3718C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1</w:t>
      </w:r>
      <w:r>
        <w:rPr>
          <w:rFonts w:asciiTheme="majorHAnsi" w:hAnsiTheme="majorHAnsi"/>
          <w:color w:val="4F81BD" w:themeColor="accent1"/>
          <w:sz w:val="24"/>
        </w:rPr>
        <w:t>3.html</w:t>
      </w:r>
    </w:p>
    <w:p w:rsidR="00C961EF" w:rsidRPr="00522D50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 w:rsidRPr="00522D50">
        <w:rPr>
          <w:rFonts w:asciiTheme="minorHAnsi" w:hAnsiTheme="minorHAnsi" w:cstheme="minorHAnsi"/>
          <w:lang w:val="es-ES_tradnl"/>
        </w:rPr>
        <w:t xml:space="preserve">Crear </w:t>
      </w:r>
      <w:r w:rsidRPr="00522D50">
        <w:rPr>
          <w:rFonts w:asciiTheme="minorHAnsi" w:hAnsiTheme="minorHAnsi" w:cstheme="minorHAnsi"/>
          <w:sz w:val="20"/>
          <w:lang w:val="es-ES_tradnl"/>
        </w:rPr>
        <w:t xml:space="preserve">una </w:t>
      </w:r>
      <w:r w:rsidR="00522D50" w:rsidRPr="00522D50">
        <w:rPr>
          <w:rFonts w:asciiTheme="minorHAnsi" w:hAnsiTheme="minorHAnsi" w:cstheme="minorHAnsi"/>
          <w:sz w:val="20"/>
          <w:lang w:val="es-ES_tradnl"/>
        </w:rPr>
        <w:t xml:space="preserve">lista de definición de </w:t>
      </w:r>
      <w:r w:rsidR="00522D50">
        <w:rPr>
          <w:rFonts w:asciiTheme="minorHAnsi" w:hAnsiTheme="minorHAnsi" w:cstheme="minorHAnsi"/>
          <w:sz w:val="20"/>
          <w:lang w:val="es-ES_tradnl"/>
        </w:rPr>
        <w:t>las estaciones del año, y por cada una, los meses correspondientes</w:t>
      </w:r>
      <w:r w:rsidR="00522D50" w:rsidRPr="00522D50">
        <w:rPr>
          <w:rFonts w:asciiTheme="minorHAnsi" w:hAnsiTheme="minorHAnsi" w:cstheme="minorHAnsi"/>
          <w:sz w:val="20"/>
          <w:lang w:val="es-ES_tradnl"/>
        </w:rPr>
        <w:t>.</w:t>
      </w:r>
    </w:p>
    <w:p w:rsidR="00E3718C" w:rsidRPr="00C961EF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E3718C" w:rsidRDefault="00E3718C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1</w:t>
      </w:r>
      <w:r>
        <w:rPr>
          <w:rFonts w:asciiTheme="majorHAnsi" w:hAnsiTheme="majorHAnsi"/>
          <w:color w:val="4F81BD" w:themeColor="accent1"/>
          <w:sz w:val="24"/>
        </w:rPr>
        <w:t>4.html</w:t>
      </w:r>
    </w:p>
    <w:p w:rsidR="00E3718C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20"/>
          <w:lang w:val="es-ES_tradnl"/>
        </w:rPr>
        <w:t>Crear</w:t>
      </w:r>
      <w:r w:rsidRPr="00E3718C">
        <w:rPr>
          <w:rFonts w:asciiTheme="minorHAnsi" w:hAnsiTheme="minorHAnsi" w:cstheme="minorHAnsi"/>
          <w:sz w:val="20"/>
          <w:lang w:val="es-ES_tradnl"/>
        </w:rPr>
        <w:t xml:space="preserve"> </w:t>
      </w:r>
      <w:r w:rsidR="00522D50">
        <w:rPr>
          <w:rFonts w:asciiTheme="minorHAnsi" w:hAnsiTheme="minorHAnsi" w:cstheme="minorHAnsi"/>
          <w:sz w:val="20"/>
          <w:lang w:val="es-ES_tradnl"/>
        </w:rPr>
        <w:t xml:space="preserve">una </w:t>
      </w:r>
      <w:r w:rsidR="00522D50" w:rsidRPr="00522D50">
        <w:rPr>
          <w:rFonts w:asciiTheme="minorHAnsi" w:hAnsiTheme="minorHAnsi" w:cstheme="minorHAnsi"/>
          <w:sz w:val="20"/>
          <w:lang w:val="es-ES_tradnl"/>
        </w:rPr>
        <w:t>tabla que muestre en la primer</w:t>
      </w:r>
      <w:r w:rsidR="00522D50">
        <w:rPr>
          <w:rFonts w:asciiTheme="minorHAnsi" w:hAnsiTheme="minorHAnsi" w:cstheme="minorHAnsi"/>
          <w:sz w:val="20"/>
          <w:lang w:val="es-ES_tradnl"/>
        </w:rPr>
        <w:t>a</w:t>
      </w:r>
      <w:r w:rsidR="00522D50" w:rsidRPr="00522D50">
        <w:rPr>
          <w:rFonts w:asciiTheme="minorHAnsi" w:hAnsiTheme="minorHAnsi" w:cstheme="minorHAnsi"/>
          <w:sz w:val="20"/>
          <w:lang w:val="es-ES_tradnl"/>
        </w:rPr>
        <w:t xml:space="preserve"> columna los </w:t>
      </w:r>
      <w:r w:rsidR="00522D50">
        <w:rPr>
          <w:rFonts w:asciiTheme="minorHAnsi" w:hAnsiTheme="minorHAnsi" w:cstheme="minorHAnsi"/>
          <w:sz w:val="20"/>
          <w:lang w:val="es-ES_tradnl"/>
        </w:rPr>
        <w:t>meses del año</w:t>
      </w:r>
      <w:r w:rsidR="00522D50" w:rsidRPr="00522D50">
        <w:rPr>
          <w:rFonts w:asciiTheme="minorHAnsi" w:hAnsiTheme="minorHAnsi" w:cstheme="minorHAnsi"/>
          <w:sz w:val="20"/>
          <w:lang w:val="es-ES_tradnl"/>
        </w:rPr>
        <w:t xml:space="preserve"> y en la segunda </w:t>
      </w:r>
      <w:r w:rsidR="00522D50">
        <w:rPr>
          <w:rFonts w:asciiTheme="minorHAnsi" w:hAnsiTheme="minorHAnsi" w:cstheme="minorHAnsi"/>
          <w:sz w:val="20"/>
          <w:lang w:val="es-ES_tradnl"/>
        </w:rPr>
        <w:t>los días que tiene cada mes.</w:t>
      </w:r>
    </w:p>
    <w:p w:rsidR="00E3718C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E3718C" w:rsidRDefault="00E3718C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1</w:t>
      </w:r>
      <w:r>
        <w:rPr>
          <w:rFonts w:asciiTheme="majorHAnsi" w:hAnsiTheme="majorHAnsi"/>
          <w:color w:val="4F81BD" w:themeColor="accent1"/>
          <w:sz w:val="24"/>
        </w:rPr>
        <w:t>5.html</w:t>
      </w:r>
    </w:p>
    <w:p w:rsidR="00E3718C" w:rsidRDefault="00522D50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>
        <w:rPr>
          <w:rFonts w:asciiTheme="minorHAnsi" w:hAnsiTheme="minorHAnsi" w:cstheme="minorHAnsi"/>
          <w:sz w:val="20"/>
          <w:lang w:val="es-ES_tradnl"/>
        </w:rPr>
        <w:t xml:space="preserve">Repetir la tabla creada en el ejercicio anterior, añadiendo </w:t>
      </w:r>
      <w:r w:rsidR="00F979A5">
        <w:rPr>
          <w:rFonts w:asciiTheme="minorHAnsi" w:hAnsiTheme="minorHAnsi" w:cstheme="minorHAnsi"/>
          <w:sz w:val="20"/>
          <w:lang w:val="es-ES_tradnl"/>
        </w:rPr>
        <w:t>la cabecera en cada columna mostrando “Nombre del mes” y “Días”.</w:t>
      </w:r>
    </w:p>
    <w:p w:rsidR="00E3718C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E3718C" w:rsidRDefault="00E3718C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1</w:t>
      </w:r>
      <w:r>
        <w:rPr>
          <w:rFonts w:asciiTheme="majorHAnsi" w:hAnsiTheme="majorHAnsi"/>
          <w:color w:val="4F81BD" w:themeColor="accent1"/>
          <w:sz w:val="24"/>
        </w:rPr>
        <w:t>6.html</w:t>
      </w:r>
    </w:p>
    <w:p w:rsidR="00E3718C" w:rsidRDefault="00F979A5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20"/>
        </w:rPr>
        <w:t>Repetir la tabla creada en el ejercicio anterior, a</w:t>
      </w:r>
      <w:proofErr w:type="spellStart"/>
      <w:r>
        <w:rPr>
          <w:rFonts w:asciiTheme="minorHAnsi" w:hAnsiTheme="minorHAnsi" w:cstheme="minorHAnsi"/>
          <w:sz w:val="20"/>
          <w:lang w:val="es-ES_tradnl"/>
        </w:rPr>
        <w:t>ñadiendo</w:t>
      </w:r>
      <w:proofErr w:type="spellEnd"/>
      <w:r>
        <w:rPr>
          <w:rFonts w:asciiTheme="minorHAnsi" w:hAnsiTheme="minorHAnsi" w:cstheme="minorHAnsi"/>
          <w:sz w:val="20"/>
          <w:lang w:val="es-ES_tradnl"/>
        </w:rPr>
        <w:t xml:space="preserve"> un título representativo a la misma con el texto “Días por meses del año”.</w:t>
      </w:r>
    </w:p>
    <w:p w:rsidR="00E3718C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E3718C" w:rsidRDefault="00E3718C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1</w:t>
      </w:r>
      <w:r>
        <w:rPr>
          <w:rFonts w:asciiTheme="majorHAnsi" w:hAnsiTheme="majorHAnsi"/>
          <w:color w:val="4F81BD" w:themeColor="accent1"/>
          <w:sz w:val="24"/>
        </w:rPr>
        <w:t>7.html</w:t>
      </w:r>
    </w:p>
    <w:p w:rsidR="00E3718C" w:rsidRDefault="00F979A5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>
        <w:rPr>
          <w:rFonts w:asciiTheme="minorHAnsi" w:hAnsiTheme="minorHAnsi" w:cstheme="minorHAnsi"/>
          <w:sz w:val="20"/>
          <w:lang w:val="es-ES_tradnl"/>
        </w:rPr>
        <w:t>Crear una página en la que se reproduzca la tabla de la siguiente imagen:</w:t>
      </w:r>
    </w:p>
    <w:p w:rsidR="00F979A5" w:rsidRDefault="00F979A5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noProof/>
        </w:rPr>
        <w:drawing>
          <wp:inline distT="0" distB="0" distL="0" distR="0" wp14:anchorId="49BC7FC7" wp14:editId="5F7EE4A3">
            <wp:extent cx="3997811" cy="15584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869" cy="15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8C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E3718C" w:rsidRDefault="00E3718C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1</w:t>
      </w:r>
      <w:r>
        <w:rPr>
          <w:rFonts w:asciiTheme="majorHAnsi" w:hAnsiTheme="majorHAnsi"/>
          <w:color w:val="4F81BD" w:themeColor="accent1"/>
          <w:sz w:val="24"/>
        </w:rPr>
        <w:t>8.html</w:t>
      </w:r>
    </w:p>
    <w:p w:rsidR="00E3718C" w:rsidRDefault="00E3718C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20"/>
          <w:lang w:val="es-ES_tradnl"/>
        </w:rPr>
        <w:t>Crear</w:t>
      </w:r>
      <w:r w:rsidRPr="00C961EF">
        <w:rPr>
          <w:rFonts w:asciiTheme="minorHAnsi" w:hAnsiTheme="minorHAnsi" w:cstheme="minorHAnsi"/>
          <w:sz w:val="20"/>
          <w:lang w:val="es-ES_tradnl"/>
        </w:rPr>
        <w:t xml:space="preserve"> </w:t>
      </w:r>
      <w:r w:rsidRPr="00E3718C">
        <w:rPr>
          <w:rFonts w:asciiTheme="minorHAnsi" w:hAnsiTheme="minorHAnsi" w:cstheme="minorHAnsi"/>
          <w:sz w:val="18"/>
          <w:lang w:val="es-ES_tradnl"/>
        </w:rPr>
        <w:t xml:space="preserve">una </w:t>
      </w:r>
      <w:r w:rsidR="00F979A5">
        <w:rPr>
          <w:rFonts w:asciiTheme="minorHAnsi" w:hAnsiTheme="minorHAnsi" w:cstheme="minorHAnsi"/>
          <w:sz w:val="18"/>
          <w:lang w:val="es-ES_tradnl"/>
        </w:rPr>
        <w:t>página que contenga dos tablas como las del ejercicio anterior, después, comentar una de ellas.</w:t>
      </w:r>
    </w:p>
    <w:p w:rsidR="00C37E2A" w:rsidRDefault="00C37E2A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C37E2A" w:rsidRDefault="00C37E2A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1</w:t>
      </w:r>
      <w:r>
        <w:rPr>
          <w:rFonts w:asciiTheme="majorHAnsi" w:hAnsiTheme="majorHAnsi"/>
          <w:color w:val="4F81BD" w:themeColor="accent1"/>
          <w:sz w:val="24"/>
        </w:rPr>
        <w:t>9.html</w:t>
      </w:r>
    </w:p>
    <w:p w:rsidR="00C37E2A" w:rsidRDefault="00F979A5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20"/>
          <w:lang w:val="es-ES_tradnl"/>
        </w:rPr>
      </w:pPr>
      <w:r>
        <w:rPr>
          <w:rFonts w:asciiTheme="minorHAnsi" w:hAnsiTheme="minorHAnsi" w:cstheme="minorHAnsi"/>
          <w:sz w:val="20"/>
          <w:lang w:val="es-ES_tradnl"/>
        </w:rPr>
        <w:t>Crear una página que contenga una tabla con la siguiente 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61"/>
      </w:tblGrid>
      <w:tr w:rsidR="00F979A5" w:rsidTr="004B1889">
        <w:tc>
          <w:tcPr>
            <w:tcW w:w="2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1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4B1889" w:rsidTr="004B1889"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4B1889" w:rsidTr="004B1889"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1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 w:val="restart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4B1889" w:rsidTr="004B1889"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1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1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4B1889" w:rsidTr="004B1889"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4B1889" w:rsidTr="004B1889">
        <w:tc>
          <w:tcPr>
            <w:tcW w:w="4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4B1889" w:rsidTr="004B1889"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31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vMerge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:rsidR="004B1889" w:rsidRDefault="004B1889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F979A5" w:rsidTr="004B1889">
        <w:tc>
          <w:tcPr>
            <w:tcW w:w="1060" w:type="dxa"/>
            <w:tcBorders>
              <w:top w:val="single" w:sz="8" w:space="0" w:color="auto"/>
            </w:tcBorders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</w:tcBorders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</w:tcBorders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0" w:type="dxa"/>
            <w:tcBorders>
              <w:top w:val="single" w:sz="8" w:space="0" w:color="auto"/>
            </w:tcBorders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1061" w:type="dxa"/>
          </w:tcPr>
          <w:p w:rsidR="00F979A5" w:rsidRDefault="00F979A5" w:rsidP="00C37E2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</w:tbl>
    <w:p w:rsidR="00C37E2A" w:rsidRDefault="00C37E2A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</w:p>
    <w:p w:rsidR="00C37E2A" w:rsidRDefault="00C37E2A" w:rsidP="00C37E2A">
      <w:pPr>
        <w:pStyle w:val="Ttulo1"/>
        <w:spacing w:before="0" w:after="0" w:line="276" w:lineRule="auto"/>
        <w:rPr>
          <w:rFonts w:asciiTheme="majorHAnsi" w:hAnsiTheme="majorHAnsi"/>
          <w:color w:val="4F81BD" w:themeColor="accent1"/>
          <w:sz w:val="24"/>
        </w:rPr>
      </w:pPr>
      <w:r>
        <w:rPr>
          <w:rFonts w:asciiTheme="majorHAnsi" w:hAnsiTheme="majorHAnsi"/>
          <w:color w:val="4F81BD" w:themeColor="accent1"/>
          <w:sz w:val="24"/>
        </w:rPr>
        <w:lastRenderedPageBreak/>
        <w:t>Ejercicio</w:t>
      </w:r>
      <w:r w:rsidR="00522D50">
        <w:rPr>
          <w:rFonts w:asciiTheme="majorHAnsi" w:hAnsiTheme="majorHAnsi"/>
          <w:color w:val="4F81BD" w:themeColor="accent1"/>
          <w:sz w:val="24"/>
        </w:rPr>
        <w:t>2</w:t>
      </w:r>
      <w:r>
        <w:rPr>
          <w:rFonts w:asciiTheme="majorHAnsi" w:hAnsiTheme="majorHAnsi"/>
          <w:color w:val="4F81BD" w:themeColor="accent1"/>
          <w:sz w:val="24"/>
        </w:rPr>
        <w:t>0.html</w:t>
      </w:r>
    </w:p>
    <w:p w:rsidR="00A27F84" w:rsidRPr="00E3718C" w:rsidRDefault="004B1889" w:rsidP="00C37E2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20"/>
          <w:lang w:val="es-ES_tradnl"/>
        </w:rPr>
        <w:t xml:space="preserve">Crear una página que contenga un </w:t>
      </w:r>
      <w:proofErr w:type="spellStart"/>
      <w:r>
        <w:rPr>
          <w:rFonts w:asciiTheme="minorHAnsi" w:hAnsiTheme="minorHAnsi" w:cstheme="minorHAnsi"/>
          <w:sz w:val="20"/>
          <w:lang w:val="es-ES_tradnl"/>
        </w:rPr>
        <w:t>iframe</w:t>
      </w:r>
      <w:proofErr w:type="spellEnd"/>
      <w:r>
        <w:rPr>
          <w:rFonts w:asciiTheme="minorHAnsi" w:hAnsiTheme="minorHAnsi" w:cstheme="minorHAnsi"/>
          <w:sz w:val="20"/>
          <w:lang w:val="es-ES_tradnl"/>
        </w:rPr>
        <w:t xml:space="preserve"> de 500px por 500px en el que se muestre el contenido de http://www.w3.org</w:t>
      </w:r>
      <w:bookmarkStart w:id="0" w:name="_GoBack"/>
      <w:bookmarkEnd w:id="0"/>
      <w:r w:rsidR="00C37E2A">
        <w:rPr>
          <w:rFonts w:asciiTheme="minorHAnsi" w:hAnsiTheme="minorHAnsi" w:cstheme="minorHAnsi"/>
          <w:sz w:val="20"/>
          <w:lang w:val="es-ES_tradnl"/>
        </w:rPr>
        <w:t xml:space="preserve"> </w:t>
      </w:r>
    </w:p>
    <w:sectPr w:rsidR="00A27F84" w:rsidRPr="00E3718C" w:rsidSect="00AA58F1">
      <w:headerReference w:type="first" r:id="rId17"/>
      <w:pgSz w:w="11906" w:h="16838" w:code="9"/>
      <w:pgMar w:top="720" w:right="720" w:bottom="720" w:left="720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9A5" w:rsidRDefault="00F979A5">
      <w:r>
        <w:separator/>
      </w:r>
    </w:p>
  </w:endnote>
  <w:endnote w:type="continuationSeparator" w:id="0">
    <w:p w:rsidR="00F979A5" w:rsidRDefault="00F9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9A5" w:rsidRDefault="00F979A5" w:rsidP="00957950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F979A5" w:rsidRDefault="00F979A5" w:rsidP="00957950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9A5" w:rsidRPr="008C6CEC" w:rsidRDefault="00F979A5" w:rsidP="00A11BCC">
    <w:pPr>
      <w:pStyle w:val="Piedepgina"/>
      <w:ind w:right="360"/>
      <w:rPr>
        <w:sz w:val="16"/>
      </w:rPr>
    </w:pPr>
  </w:p>
  <w:p w:rsidR="00F979A5" w:rsidRPr="008C6CEC" w:rsidRDefault="00F979A5" w:rsidP="00AD3577">
    <w:pPr>
      <w:pStyle w:val="Piedepgina"/>
      <w:framePr w:w="2101" w:wrap="around" w:vAnchor="text" w:hAnchor="page" w:x="5086" w:y="152"/>
      <w:jc w:val="center"/>
      <w:rPr>
        <w:rStyle w:val="Nmerodepgina"/>
        <w:rFonts w:asciiTheme="minorHAnsi" w:hAnsiTheme="minorHAnsi" w:cstheme="minorHAnsi"/>
        <w:sz w:val="16"/>
      </w:rPr>
    </w:pPr>
    <w:r w:rsidRPr="008C6CEC">
      <w:rPr>
        <w:rStyle w:val="Nmerodepgina"/>
        <w:rFonts w:asciiTheme="minorHAnsi" w:hAnsiTheme="minorHAnsi" w:cstheme="minorHAnsi"/>
        <w:sz w:val="16"/>
      </w:rPr>
      <w:t xml:space="preserve">Página </w:t>
    </w:r>
    <w:r w:rsidRPr="008C6CEC">
      <w:rPr>
        <w:rStyle w:val="Nmerodepgina"/>
        <w:rFonts w:asciiTheme="minorHAnsi" w:hAnsiTheme="minorHAnsi" w:cstheme="minorHAnsi"/>
        <w:sz w:val="16"/>
      </w:rPr>
      <w:fldChar w:fldCharType="begin"/>
    </w:r>
    <w:r w:rsidRPr="008C6CEC">
      <w:rPr>
        <w:rStyle w:val="Nmerodepgina"/>
        <w:rFonts w:asciiTheme="minorHAnsi" w:hAnsiTheme="minorHAnsi" w:cstheme="minorHAnsi"/>
        <w:sz w:val="16"/>
      </w:rPr>
      <w:instrText xml:space="preserve"> PAGE </w:instrText>
    </w:r>
    <w:r w:rsidRPr="008C6CEC">
      <w:rPr>
        <w:rStyle w:val="Nmerodepgina"/>
        <w:rFonts w:asciiTheme="minorHAnsi" w:hAnsiTheme="minorHAnsi" w:cstheme="minorHAnsi"/>
        <w:sz w:val="16"/>
      </w:rPr>
      <w:fldChar w:fldCharType="separate"/>
    </w:r>
    <w:r w:rsidR="004B1889">
      <w:rPr>
        <w:rStyle w:val="Nmerodepgina"/>
        <w:rFonts w:asciiTheme="minorHAnsi" w:hAnsiTheme="minorHAnsi" w:cstheme="minorHAnsi"/>
        <w:noProof/>
        <w:sz w:val="16"/>
      </w:rPr>
      <w:t>2</w:t>
    </w:r>
    <w:r w:rsidRPr="008C6CEC">
      <w:rPr>
        <w:rStyle w:val="Nmerodepgina"/>
        <w:rFonts w:asciiTheme="minorHAnsi" w:hAnsiTheme="minorHAnsi" w:cstheme="minorHAnsi"/>
        <w:sz w:val="16"/>
      </w:rPr>
      <w:fldChar w:fldCharType="end"/>
    </w:r>
    <w:r w:rsidRPr="008C6CEC">
      <w:rPr>
        <w:rStyle w:val="Nmerodepgina"/>
        <w:rFonts w:asciiTheme="minorHAnsi" w:hAnsiTheme="minorHAnsi" w:cstheme="minorHAnsi"/>
        <w:sz w:val="16"/>
      </w:rPr>
      <w:t xml:space="preserve"> de </w:t>
    </w:r>
    <w:r w:rsidRPr="008C6CEC">
      <w:rPr>
        <w:rStyle w:val="Nmerodepgina"/>
        <w:rFonts w:asciiTheme="minorHAnsi" w:hAnsiTheme="minorHAnsi" w:cstheme="minorHAnsi"/>
        <w:sz w:val="16"/>
      </w:rPr>
      <w:fldChar w:fldCharType="begin"/>
    </w:r>
    <w:r w:rsidRPr="008C6CEC">
      <w:rPr>
        <w:rStyle w:val="Nmerodepgina"/>
        <w:rFonts w:asciiTheme="minorHAnsi" w:hAnsiTheme="minorHAnsi" w:cstheme="minorHAnsi"/>
        <w:sz w:val="16"/>
      </w:rPr>
      <w:instrText xml:space="preserve"> NUMPAGES </w:instrText>
    </w:r>
    <w:r w:rsidRPr="008C6CEC">
      <w:rPr>
        <w:rStyle w:val="Nmerodepgina"/>
        <w:rFonts w:asciiTheme="minorHAnsi" w:hAnsiTheme="minorHAnsi" w:cstheme="minorHAnsi"/>
        <w:sz w:val="16"/>
      </w:rPr>
      <w:fldChar w:fldCharType="separate"/>
    </w:r>
    <w:r w:rsidR="004B1889">
      <w:rPr>
        <w:rStyle w:val="Nmerodepgina"/>
        <w:rFonts w:asciiTheme="minorHAnsi" w:hAnsiTheme="minorHAnsi" w:cstheme="minorHAnsi"/>
        <w:noProof/>
        <w:sz w:val="16"/>
      </w:rPr>
      <w:t>3</w:t>
    </w:r>
    <w:r w:rsidRPr="008C6CEC">
      <w:rPr>
        <w:rStyle w:val="Nmerodepgina"/>
        <w:rFonts w:asciiTheme="minorHAnsi" w:hAnsiTheme="minorHAnsi" w:cstheme="minorHAnsi"/>
        <w:sz w:val="16"/>
      </w:rPr>
      <w:fldChar w:fldCharType="end"/>
    </w:r>
  </w:p>
  <w:p w:rsidR="00F979A5" w:rsidRPr="008C6CEC" w:rsidRDefault="00F979A5" w:rsidP="00AD3577">
    <w:pPr>
      <w:pStyle w:val="Piedepgina"/>
      <w:ind w:right="360"/>
      <w:rPr>
        <w:sz w:val="16"/>
      </w:rPr>
    </w:pPr>
    <w:r w:rsidRPr="00AD3577">
      <w:rPr>
        <w:noProof/>
        <w:sz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-123190</wp:posOffset>
          </wp:positionV>
          <wp:extent cx="6724650" cy="66675"/>
          <wp:effectExtent l="19050" t="0" r="0" b="0"/>
          <wp:wrapNone/>
          <wp:docPr id="5" name="1 Imagen" descr="tribanda cle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banda cle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24650" cy="6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9A5" w:rsidRDefault="00F979A5">
      <w:r>
        <w:separator/>
      </w:r>
    </w:p>
  </w:footnote>
  <w:footnote w:type="continuationSeparator" w:id="0">
    <w:p w:rsidR="00F979A5" w:rsidRDefault="00F9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5"/>
      <w:gridCol w:w="5367"/>
    </w:tblGrid>
    <w:tr w:rsidR="00F979A5" w:rsidTr="00AD3577">
      <w:tc>
        <w:tcPr>
          <w:tcW w:w="5315" w:type="dxa"/>
        </w:tcPr>
        <w:p w:rsidR="00F979A5" w:rsidRPr="00A92296" w:rsidRDefault="00F979A5" w:rsidP="00522D50">
          <w:pPr>
            <w:spacing w:after="0" w:line="240" w:lineRule="auto"/>
            <w:rPr>
              <w:rFonts w:asciiTheme="minorHAnsi" w:hAnsiTheme="minorHAnsi" w:cstheme="minorHAnsi"/>
              <w:b/>
              <w:sz w:val="32"/>
            </w:rPr>
          </w:pPr>
          <w:r>
            <w:rPr>
              <w:rFonts w:asciiTheme="minorHAnsi" w:hAnsiTheme="minorHAnsi" w:cstheme="minorHAnsi"/>
              <w:b/>
              <w:sz w:val="32"/>
            </w:rPr>
            <w:t>EJERCICIOS HTML - BASE</w:t>
          </w:r>
        </w:p>
      </w:tc>
      <w:tc>
        <w:tcPr>
          <w:tcW w:w="5367" w:type="dxa"/>
          <w:vMerge w:val="restart"/>
        </w:tcPr>
        <w:p w:rsidR="00F979A5" w:rsidRPr="00A11BCC" w:rsidRDefault="00F979A5" w:rsidP="00522D50">
          <w:pPr>
            <w:spacing w:after="0"/>
            <w:jc w:val="right"/>
            <w:rPr>
              <w:rFonts w:asciiTheme="minorHAnsi" w:hAnsiTheme="minorHAnsi" w:cstheme="minorHAnsi"/>
              <w:sz w:val="24"/>
            </w:rPr>
          </w:pPr>
          <w:r w:rsidRPr="00A92296">
            <w:rPr>
              <w:rFonts w:asciiTheme="minorHAnsi" w:hAnsiTheme="minorHAnsi" w:cstheme="minorHAnsi"/>
              <w:noProof/>
              <w:sz w:val="24"/>
            </w:rPr>
            <w:drawing>
              <wp:inline distT="0" distB="0" distL="0" distR="0">
                <wp:extent cx="399112" cy="666750"/>
                <wp:effectExtent l="19050" t="0" r="938" b="0"/>
                <wp:docPr id="3" name="8 Imagen" descr="Alt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en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953" cy="668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979A5" w:rsidTr="00AD3577">
      <w:trPr>
        <w:trHeight w:val="367"/>
      </w:trPr>
      <w:tc>
        <w:tcPr>
          <w:tcW w:w="5315" w:type="dxa"/>
        </w:tcPr>
        <w:p w:rsidR="00F979A5" w:rsidRPr="00A92296" w:rsidRDefault="00F979A5" w:rsidP="00522D50">
          <w:pPr>
            <w:spacing w:after="0" w:line="240" w:lineRule="auto"/>
            <w:rPr>
              <w:rFonts w:asciiTheme="minorHAnsi" w:hAnsiTheme="minorHAnsi" w:cstheme="minorHAnsi"/>
              <w:b/>
              <w:sz w:val="32"/>
            </w:rPr>
          </w:pPr>
          <w:r w:rsidRPr="00A92296">
            <w:rPr>
              <w:rFonts w:asciiTheme="minorHAnsi" w:hAnsiTheme="minorHAnsi" w:cstheme="minorHAnsi"/>
              <w:b/>
              <w:sz w:val="32"/>
            </w:rPr>
            <w:t xml:space="preserve">ALTEN </w:t>
          </w:r>
          <w:proofErr w:type="spellStart"/>
          <w:r w:rsidRPr="00A92296">
            <w:rPr>
              <w:rFonts w:asciiTheme="minorHAnsi" w:hAnsiTheme="minorHAnsi" w:cstheme="minorHAnsi"/>
              <w:b/>
              <w:sz w:val="32"/>
            </w:rPr>
            <w:t>I+D+i</w:t>
          </w:r>
          <w:proofErr w:type="spellEnd"/>
        </w:p>
      </w:tc>
      <w:tc>
        <w:tcPr>
          <w:tcW w:w="5367" w:type="dxa"/>
          <w:vMerge/>
        </w:tcPr>
        <w:p w:rsidR="00F979A5" w:rsidRPr="00A11BCC" w:rsidRDefault="00F979A5" w:rsidP="00522D50">
          <w:pPr>
            <w:spacing w:after="0"/>
            <w:jc w:val="right"/>
            <w:rPr>
              <w:rFonts w:asciiTheme="minorHAnsi" w:hAnsiTheme="minorHAnsi" w:cstheme="minorHAnsi"/>
              <w:sz w:val="24"/>
            </w:rPr>
          </w:pPr>
        </w:p>
      </w:tc>
    </w:tr>
  </w:tbl>
  <w:p w:rsidR="00F979A5" w:rsidRDefault="00F979A5" w:rsidP="00AD3577">
    <w:pPr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229"/>
    </w:tblGrid>
    <w:tr w:rsidR="00F979A5">
      <w:trPr>
        <w:cantSplit/>
        <w:trHeight w:hRule="exact" w:val="340"/>
        <w:tblHeader/>
      </w:trPr>
      <w:tc>
        <w:tcPr>
          <w:tcW w:w="1913" w:type="dxa"/>
          <w:vMerge w:val="restart"/>
          <w:vAlign w:val="center"/>
        </w:tcPr>
        <w:p w:rsidR="00F979A5" w:rsidRDefault="00F979A5" w:rsidP="00A32D4D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8650" cy="476250"/>
                <wp:effectExtent l="19050" t="0" r="0" b="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>
                <wp:extent cx="752475" cy="171450"/>
                <wp:effectExtent l="19050" t="0" r="9525" b="0"/>
                <wp:docPr id="2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bottom"/>
        </w:tcPr>
        <w:p w:rsidR="00F979A5" w:rsidRPr="00787DEC" w:rsidRDefault="00F979A5" w:rsidP="00787DEC">
          <w:pPr>
            <w:pStyle w:val="Encabezadotexto"/>
            <w:spacing w:after="0"/>
            <w:rPr>
              <w:b/>
              <w:bCs/>
              <w:i/>
              <w:szCs w:val="22"/>
            </w:rPr>
          </w:pPr>
          <w:r>
            <w:rPr>
              <w:b/>
              <w:bCs/>
              <w:i/>
              <w:szCs w:val="22"/>
            </w:rPr>
            <w:t>&lt;TIPO DE DOCUMENTO&gt;</w:t>
          </w:r>
        </w:p>
      </w:tc>
    </w:tr>
    <w:tr w:rsidR="00F979A5">
      <w:trPr>
        <w:cantSplit/>
        <w:trHeight w:hRule="exact" w:val="340"/>
        <w:tblHeader/>
      </w:trPr>
      <w:tc>
        <w:tcPr>
          <w:tcW w:w="1913" w:type="dxa"/>
          <w:vMerge/>
        </w:tcPr>
        <w:p w:rsidR="00F979A5" w:rsidRPr="009F1E8F" w:rsidRDefault="00F979A5" w:rsidP="00C959C8">
          <w:pPr>
            <w:pStyle w:val="Encabezado"/>
            <w:jc w:val="left"/>
            <w:rPr>
              <w:b/>
            </w:rPr>
          </w:pPr>
        </w:p>
      </w:tc>
      <w:tc>
        <w:tcPr>
          <w:tcW w:w="7229" w:type="dxa"/>
          <w:vAlign w:val="bottom"/>
        </w:tcPr>
        <w:p w:rsidR="00F979A5" w:rsidRPr="00787DEC" w:rsidRDefault="00F979A5" w:rsidP="00787DEC">
          <w:pPr>
            <w:pStyle w:val="Encabezadotexto"/>
            <w:spacing w:after="0"/>
            <w:rPr>
              <w:b/>
              <w:bCs/>
              <w:i/>
              <w:szCs w:val="22"/>
            </w:rPr>
          </w:pPr>
          <w:r>
            <w:rPr>
              <w:b/>
              <w:bCs/>
              <w:i/>
              <w:szCs w:val="22"/>
            </w:rPr>
            <w:t>&lt;PROYECTO&gt;</w:t>
          </w:r>
        </w:p>
      </w:tc>
    </w:tr>
    <w:tr w:rsidR="00F979A5">
      <w:trPr>
        <w:cantSplit/>
        <w:trHeight w:hRule="exact" w:val="340"/>
        <w:tblHeader/>
      </w:trPr>
      <w:tc>
        <w:tcPr>
          <w:tcW w:w="1913" w:type="dxa"/>
          <w:vMerge/>
        </w:tcPr>
        <w:p w:rsidR="00F979A5" w:rsidRDefault="00F979A5">
          <w:pPr>
            <w:pStyle w:val="Encabezado"/>
          </w:pPr>
        </w:p>
      </w:tc>
      <w:tc>
        <w:tcPr>
          <w:tcW w:w="7229" w:type="dxa"/>
          <w:vAlign w:val="bottom"/>
        </w:tcPr>
        <w:p w:rsidR="00F979A5" w:rsidRDefault="00F979A5" w:rsidP="00015F6B">
          <w:pPr>
            <w:pStyle w:val="Encabezadotexto"/>
            <w:spacing w:after="60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V&lt;</w:t>
          </w:r>
          <w:proofErr w:type="spellStart"/>
          <w:r>
            <w:rPr>
              <w:b/>
              <w:bCs/>
              <w:sz w:val="20"/>
            </w:rPr>
            <w:t>x.x</w:t>
          </w:r>
          <w:proofErr w:type="spellEnd"/>
          <w:r>
            <w:rPr>
              <w:b/>
              <w:bCs/>
              <w:sz w:val="20"/>
            </w:rPr>
            <w:t>&gt;</w:t>
          </w:r>
        </w:p>
      </w:tc>
    </w:tr>
  </w:tbl>
  <w:p w:rsidR="00F979A5" w:rsidRDefault="00F979A5" w:rsidP="00C959C8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1478"/>
    <w:multiLevelType w:val="singleLevel"/>
    <w:tmpl w:val="5C7A2B36"/>
    <w:lvl w:ilvl="0">
      <w:start w:val="1"/>
      <w:numFmt w:val="decimal"/>
      <w:pStyle w:val="ListaNum5"/>
      <w:lvlText w:val="%1."/>
      <w:lvlJc w:val="left"/>
      <w:pPr>
        <w:tabs>
          <w:tab w:val="num" w:pos="2004"/>
        </w:tabs>
        <w:ind w:left="1985" w:hanging="341"/>
      </w:pPr>
    </w:lvl>
  </w:abstractNum>
  <w:abstractNum w:abstractNumId="1">
    <w:nsid w:val="1D0501AF"/>
    <w:multiLevelType w:val="multilevel"/>
    <w:tmpl w:val="AEA440C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nothing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nothing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">
    <w:nsid w:val="2A400BD7"/>
    <w:multiLevelType w:val="hybridMultilevel"/>
    <w:tmpl w:val="BAFCE25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D34B7"/>
    <w:multiLevelType w:val="singleLevel"/>
    <w:tmpl w:val="AB9C0FF2"/>
    <w:lvl w:ilvl="0">
      <w:start w:val="1"/>
      <w:numFmt w:val="decimal"/>
      <w:pStyle w:val="ListaNum1"/>
      <w:lvlText w:val="%1."/>
      <w:lvlJc w:val="left"/>
      <w:pPr>
        <w:tabs>
          <w:tab w:val="num" w:pos="700"/>
        </w:tabs>
        <w:ind w:left="680" w:hanging="340"/>
      </w:pPr>
    </w:lvl>
  </w:abstractNum>
  <w:abstractNum w:abstractNumId="4">
    <w:nsid w:val="3C780926"/>
    <w:multiLevelType w:val="hybridMultilevel"/>
    <w:tmpl w:val="3FD2DBC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6199A"/>
    <w:multiLevelType w:val="singleLevel"/>
    <w:tmpl w:val="A67A204C"/>
    <w:lvl w:ilvl="0">
      <w:start w:val="1"/>
      <w:numFmt w:val="decimal"/>
      <w:pStyle w:val="ListaNum6"/>
      <w:lvlText w:val="%1."/>
      <w:lvlJc w:val="left"/>
      <w:pPr>
        <w:tabs>
          <w:tab w:val="num" w:pos="2401"/>
        </w:tabs>
        <w:ind w:left="2381" w:hanging="340"/>
      </w:pPr>
    </w:lvl>
  </w:abstractNum>
  <w:abstractNum w:abstractNumId="6">
    <w:nsid w:val="6CAE1090"/>
    <w:multiLevelType w:val="hybridMultilevel"/>
    <w:tmpl w:val="4A7E5B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97A1E"/>
    <w:multiLevelType w:val="hybridMultilevel"/>
    <w:tmpl w:val="3B04565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CEC"/>
    <w:rsid w:val="00002433"/>
    <w:rsid w:val="00015F6B"/>
    <w:rsid w:val="00035F48"/>
    <w:rsid w:val="00037E8E"/>
    <w:rsid w:val="00043B4D"/>
    <w:rsid w:val="00043E07"/>
    <w:rsid w:val="000442AE"/>
    <w:rsid w:val="000470BA"/>
    <w:rsid w:val="00054575"/>
    <w:rsid w:val="00054D02"/>
    <w:rsid w:val="00055FD2"/>
    <w:rsid w:val="000571C8"/>
    <w:rsid w:val="0006029E"/>
    <w:rsid w:val="000635BF"/>
    <w:rsid w:val="00072BC4"/>
    <w:rsid w:val="000734AB"/>
    <w:rsid w:val="00077A8D"/>
    <w:rsid w:val="00082C7C"/>
    <w:rsid w:val="0009002B"/>
    <w:rsid w:val="000945CE"/>
    <w:rsid w:val="000949DD"/>
    <w:rsid w:val="0009505D"/>
    <w:rsid w:val="000B1BBC"/>
    <w:rsid w:val="000C0640"/>
    <w:rsid w:val="000C2273"/>
    <w:rsid w:val="000C6AA0"/>
    <w:rsid w:val="000C6ED7"/>
    <w:rsid w:val="000D18BE"/>
    <w:rsid w:val="000F3D3C"/>
    <w:rsid w:val="001005A0"/>
    <w:rsid w:val="00104D68"/>
    <w:rsid w:val="001056FC"/>
    <w:rsid w:val="0011294F"/>
    <w:rsid w:val="001139EE"/>
    <w:rsid w:val="00125602"/>
    <w:rsid w:val="00125A72"/>
    <w:rsid w:val="001262DD"/>
    <w:rsid w:val="00126794"/>
    <w:rsid w:val="00131286"/>
    <w:rsid w:val="0014525B"/>
    <w:rsid w:val="00146914"/>
    <w:rsid w:val="001500DD"/>
    <w:rsid w:val="00156EB5"/>
    <w:rsid w:val="00160936"/>
    <w:rsid w:val="001610CD"/>
    <w:rsid w:val="001704C7"/>
    <w:rsid w:val="00171368"/>
    <w:rsid w:val="00174974"/>
    <w:rsid w:val="00181F6D"/>
    <w:rsid w:val="00187AD3"/>
    <w:rsid w:val="00187B72"/>
    <w:rsid w:val="00195D6A"/>
    <w:rsid w:val="001A47C6"/>
    <w:rsid w:val="001A7191"/>
    <w:rsid w:val="001A7DF2"/>
    <w:rsid w:val="001B474B"/>
    <w:rsid w:val="001B6AD0"/>
    <w:rsid w:val="001D1ECE"/>
    <w:rsid w:val="001D2A54"/>
    <w:rsid w:val="001D410E"/>
    <w:rsid w:val="001D4A8E"/>
    <w:rsid w:val="001D7A5F"/>
    <w:rsid w:val="001D7B9D"/>
    <w:rsid w:val="001E68D5"/>
    <w:rsid w:val="001E76B2"/>
    <w:rsid w:val="001F149E"/>
    <w:rsid w:val="001F25DE"/>
    <w:rsid w:val="00200D80"/>
    <w:rsid w:val="0020156F"/>
    <w:rsid w:val="00216CEE"/>
    <w:rsid w:val="002278D2"/>
    <w:rsid w:val="00233675"/>
    <w:rsid w:val="00243A16"/>
    <w:rsid w:val="00246CCC"/>
    <w:rsid w:val="002474FA"/>
    <w:rsid w:val="00252354"/>
    <w:rsid w:val="00255D26"/>
    <w:rsid w:val="0025779E"/>
    <w:rsid w:val="0026575B"/>
    <w:rsid w:val="00274BF9"/>
    <w:rsid w:val="00285318"/>
    <w:rsid w:val="00285C21"/>
    <w:rsid w:val="002867A0"/>
    <w:rsid w:val="002874E0"/>
    <w:rsid w:val="0029480F"/>
    <w:rsid w:val="0029798C"/>
    <w:rsid w:val="00297ED5"/>
    <w:rsid w:val="002A3356"/>
    <w:rsid w:val="002A49E2"/>
    <w:rsid w:val="002A5515"/>
    <w:rsid w:val="002B08B0"/>
    <w:rsid w:val="002B2873"/>
    <w:rsid w:val="002C4230"/>
    <w:rsid w:val="002C7C58"/>
    <w:rsid w:val="002D5962"/>
    <w:rsid w:val="002D7D18"/>
    <w:rsid w:val="002E24A1"/>
    <w:rsid w:val="002F5DFC"/>
    <w:rsid w:val="003007A5"/>
    <w:rsid w:val="003060F1"/>
    <w:rsid w:val="00311BAE"/>
    <w:rsid w:val="00323155"/>
    <w:rsid w:val="0032484A"/>
    <w:rsid w:val="00326FAF"/>
    <w:rsid w:val="00327B10"/>
    <w:rsid w:val="0033131F"/>
    <w:rsid w:val="0034127C"/>
    <w:rsid w:val="00345BC2"/>
    <w:rsid w:val="003574BD"/>
    <w:rsid w:val="003626C0"/>
    <w:rsid w:val="00364482"/>
    <w:rsid w:val="00365546"/>
    <w:rsid w:val="00377CE9"/>
    <w:rsid w:val="003877A6"/>
    <w:rsid w:val="003A22C0"/>
    <w:rsid w:val="003A33A2"/>
    <w:rsid w:val="003A49D0"/>
    <w:rsid w:val="003B03F7"/>
    <w:rsid w:val="003B250D"/>
    <w:rsid w:val="003B494B"/>
    <w:rsid w:val="003B7329"/>
    <w:rsid w:val="003C58DD"/>
    <w:rsid w:val="003D24E5"/>
    <w:rsid w:val="003E17EE"/>
    <w:rsid w:val="003E7A1E"/>
    <w:rsid w:val="003F1F03"/>
    <w:rsid w:val="003F6393"/>
    <w:rsid w:val="00406B82"/>
    <w:rsid w:val="00411A08"/>
    <w:rsid w:val="0041450C"/>
    <w:rsid w:val="00417EDF"/>
    <w:rsid w:val="004255BC"/>
    <w:rsid w:val="00430BFF"/>
    <w:rsid w:val="00433B76"/>
    <w:rsid w:val="00444014"/>
    <w:rsid w:val="004451D5"/>
    <w:rsid w:val="0045323C"/>
    <w:rsid w:val="00474496"/>
    <w:rsid w:val="00475D7C"/>
    <w:rsid w:val="00481B06"/>
    <w:rsid w:val="00481D51"/>
    <w:rsid w:val="004863CF"/>
    <w:rsid w:val="00496761"/>
    <w:rsid w:val="004A43D6"/>
    <w:rsid w:val="004B1889"/>
    <w:rsid w:val="004B7E97"/>
    <w:rsid w:val="004D0ACD"/>
    <w:rsid w:val="004D372B"/>
    <w:rsid w:val="004E38A9"/>
    <w:rsid w:val="004F110C"/>
    <w:rsid w:val="004F6332"/>
    <w:rsid w:val="004F6A9C"/>
    <w:rsid w:val="004F78CF"/>
    <w:rsid w:val="00500052"/>
    <w:rsid w:val="00501FB0"/>
    <w:rsid w:val="00522D50"/>
    <w:rsid w:val="00531ADF"/>
    <w:rsid w:val="00532A51"/>
    <w:rsid w:val="005459C2"/>
    <w:rsid w:val="00557551"/>
    <w:rsid w:val="00557A62"/>
    <w:rsid w:val="005600E2"/>
    <w:rsid w:val="0056126E"/>
    <w:rsid w:val="00566E09"/>
    <w:rsid w:val="00567D7A"/>
    <w:rsid w:val="005706B1"/>
    <w:rsid w:val="00580C19"/>
    <w:rsid w:val="00591BD8"/>
    <w:rsid w:val="0059219B"/>
    <w:rsid w:val="005A241F"/>
    <w:rsid w:val="005A6D3F"/>
    <w:rsid w:val="005A787F"/>
    <w:rsid w:val="005C0F63"/>
    <w:rsid w:val="005C28AB"/>
    <w:rsid w:val="005C3F54"/>
    <w:rsid w:val="005E7DDB"/>
    <w:rsid w:val="005F2D46"/>
    <w:rsid w:val="005F35EE"/>
    <w:rsid w:val="005F6C68"/>
    <w:rsid w:val="00607B24"/>
    <w:rsid w:val="006102A9"/>
    <w:rsid w:val="00612314"/>
    <w:rsid w:val="006209D5"/>
    <w:rsid w:val="00623206"/>
    <w:rsid w:val="00624298"/>
    <w:rsid w:val="00626EA8"/>
    <w:rsid w:val="00636475"/>
    <w:rsid w:val="0065128D"/>
    <w:rsid w:val="00651375"/>
    <w:rsid w:val="00653F57"/>
    <w:rsid w:val="0066140F"/>
    <w:rsid w:val="00662AA4"/>
    <w:rsid w:val="006638BD"/>
    <w:rsid w:val="00670CF3"/>
    <w:rsid w:val="00671423"/>
    <w:rsid w:val="00681809"/>
    <w:rsid w:val="00684B69"/>
    <w:rsid w:val="00685AD0"/>
    <w:rsid w:val="006868A6"/>
    <w:rsid w:val="00691049"/>
    <w:rsid w:val="00697206"/>
    <w:rsid w:val="00697EE7"/>
    <w:rsid w:val="006A2451"/>
    <w:rsid w:val="006B24C0"/>
    <w:rsid w:val="006B33CF"/>
    <w:rsid w:val="006C1638"/>
    <w:rsid w:val="006C4032"/>
    <w:rsid w:val="006C4410"/>
    <w:rsid w:val="006E02DE"/>
    <w:rsid w:val="006E1D27"/>
    <w:rsid w:val="006E4FBB"/>
    <w:rsid w:val="006F00D4"/>
    <w:rsid w:val="006F7AF0"/>
    <w:rsid w:val="00702530"/>
    <w:rsid w:val="00702EF5"/>
    <w:rsid w:val="0070541B"/>
    <w:rsid w:val="00710B6D"/>
    <w:rsid w:val="00711DAB"/>
    <w:rsid w:val="00712DFD"/>
    <w:rsid w:val="00736CDB"/>
    <w:rsid w:val="00747629"/>
    <w:rsid w:val="00747FC5"/>
    <w:rsid w:val="0075001A"/>
    <w:rsid w:val="00752A06"/>
    <w:rsid w:val="0075492A"/>
    <w:rsid w:val="00757BCC"/>
    <w:rsid w:val="007626D6"/>
    <w:rsid w:val="007703FA"/>
    <w:rsid w:val="00772B51"/>
    <w:rsid w:val="00774CB8"/>
    <w:rsid w:val="0077616E"/>
    <w:rsid w:val="0077770E"/>
    <w:rsid w:val="007779D7"/>
    <w:rsid w:val="00781D35"/>
    <w:rsid w:val="007847DC"/>
    <w:rsid w:val="00787DEC"/>
    <w:rsid w:val="00793606"/>
    <w:rsid w:val="00795F9B"/>
    <w:rsid w:val="00796332"/>
    <w:rsid w:val="007A5051"/>
    <w:rsid w:val="007A6C76"/>
    <w:rsid w:val="007B0CC0"/>
    <w:rsid w:val="007B41A3"/>
    <w:rsid w:val="007C5172"/>
    <w:rsid w:val="007D1229"/>
    <w:rsid w:val="007D51A7"/>
    <w:rsid w:val="007E453A"/>
    <w:rsid w:val="007E6054"/>
    <w:rsid w:val="007E7E59"/>
    <w:rsid w:val="007F5C96"/>
    <w:rsid w:val="00804C00"/>
    <w:rsid w:val="00812205"/>
    <w:rsid w:val="00817362"/>
    <w:rsid w:val="00820FA0"/>
    <w:rsid w:val="00821F22"/>
    <w:rsid w:val="008318D9"/>
    <w:rsid w:val="00834D0E"/>
    <w:rsid w:val="008432C4"/>
    <w:rsid w:val="0085744A"/>
    <w:rsid w:val="00861521"/>
    <w:rsid w:val="00862B59"/>
    <w:rsid w:val="00862B8A"/>
    <w:rsid w:val="00864CAB"/>
    <w:rsid w:val="00864D69"/>
    <w:rsid w:val="0086584B"/>
    <w:rsid w:val="00865AB8"/>
    <w:rsid w:val="00867379"/>
    <w:rsid w:val="008721BB"/>
    <w:rsid w:val="00876CDC"/>
    <w:rsid w:val="0088713C"/>
    <w:rsid w:val="008942F3"/>
    <w:rsid w:val="00894F03"/>
    <w:rsid w:val="008B1283"/>
    <w:rsid w:val="008B5DC7"/>
    <w:rsid w:val="008B67E1"/>
    <w:rsid w:val="008B768C"/>
    <w:rsid w:val="008C6CEC"/>
    <w:rsid w:val="008C7D6E"/>
    <w:rsid w:val="008D07AB"/>
    <w:rsid w:val="008E11C5"/>
    <w:rsid w:val="008E6588"/>
    <w:rsid w:val="008E76C9"/>
    <w:rsid w:val="008F7700"/>
    <w:rsid w:val="00903928"/>
    <w:rsid w:val="00911D74"/>
    <w:rsid w:val="00920E11"/>
    <w:rsid w:val="00926C05"/>
    <w:rsid w:val="00930042"/>
    <w:rsid w:val="00935777"/>
    <w:rsid w:val="00936816"/>
    <w:rsid w:val="0094610D"/>
    <w:rsid w:val="009569E9"/>
    <w:rsid w:val="00957950"/>
    <w:rsid w:val="00963857"/>
    <w:rsid w:val="009766D3"/>
    <w:rsid w:val="00986B67"/>
    <w:rsid w:val="009939D5"/>
    <w:rsid w:val="00995254"/>
    <w:rsid w:val="009A6EE6"/>
    <w:rsid w:val="009B0B09"/>
    <w:rsid w:val="009B42BA"/>
    <w:rsid w:val="009E1A86"/>
    <w:rsid w:val="009E3219"/>
    <w:rsid w:val="009E35F2"/>
    <w:rsid w:val="009F190D"/>
    <w:rsid w:val="009F1E8F"/>
    <w:rsid w:val="00A03F10"/>
    <w:rsid w:val="00A11BCC"/>
    <w:rsid w:val="00A13644"/>
    <w:rsid w:val="00A163A2"/>
    <w:rsid w:val="00A167A3"/>
    <w:rsid w:val="00A17F1C"/>
    <w:rsid w:val="00A24EE6"/>
    <w:rsid w:val="00A27259"/>
    <w:rsid w:val="00A27F84"/>
    <w:rsid w:val="00A31741"/>
    <w:rsid w:val="00A32D4D"/>
    <w:rsid w:val="00A34411"/>
    <w:rsid w:val="00A372E8"/>
    <w:rsid w:val="00A51C8E"/>
    <w:rsid w:val="00A60829"/>
    <w:rsid w:val="00A64F6A"/>
    <w:rsid w:val="00A75A4C"/>
    <w:rsid w:val="00A76F94"/>
    <w:rsid w:val="00A775C4"/>
    <w:rsid w:val="00A843DF"/>
    <w:rsid w:val="00A85B5E"/>
    <w:rsid w:val="00A90AD2"/>
    <w:rsid w:val="00AA05BE"/>
    <w:rsid w:val="00AA0802"/>
    <w:rsid w:val="00AA0CAD"/>
    <w:rsid w:val="00AA30DE"/>
    <w:rsid w:val="00AA58F1"/>
    <w:rsid w:val="00AA7504"/>
    <w:rsid w:val="00AB7652"/>
    <w:rsid w:val="00AD3577"/>
    <w:rsid w:val="00AD4F3B"/>
    <w:rsid w:val="00AD51C7"/>
    <w:rsid w:val="00AD5973"/>
    <w:rsid w:val="00AF07B9"/>
    <w:rsid w:val="00B01865"/>
    <w:rsid w:val="00B0789A"/>
    <w:rsid w:val="00B12460"/>
    <w:rsid w:val="00B14446"/>
    <w:rsid w:val="00B21E8D"/>
    <w:rsid w:val="00B3501D"/>
    <w:rsid w:val="00B37929"/>
    <w:rsid w:val="00B46380"/>
    <w:rsid w:val="00B46739"/>
    <w:rsid w:val="00B50B37"/>
    <w:rsid w:val="00B52317"/>
    <w:rsid w:val="00B52D24"/>
    <w:rsid w:val="00B6607D"/>
    <w:rsid w:val="00B67CBC"/>
    <w:rsid w:val="00B729F0"/>
    <w:rsid w:val="00B82714"/>
    <w:rsid w:val="00B92A76"/>
    <w:rsid w:val="00B92F4B"/>
    <w:rsid w:val="00B93524"/>
    <w:rsid w:val="00B9515F"/>
    <w:rsid w:val="00BA268B"/>
    <w:rsid w:val="00BA3766"/>
    <w:rsid w:val="00BA61B8"/>
    <w:rsid w:val="00BB1DCD"/>
    <w:rsid w:val="00BB5A6B"/>
    <w:rsid w:val="00BC4939"/>
    <w:rsid w:val="00BE0B0F"/>
    <w:rsid w:val="00BE1B7B"/>
    <w:rsid w:val="00BF12FE"/>
    <w:rsid w:val="00BF1488"/>
    <w:rsid w:val="00BF3CEC"/>
    <w:rsid w:val="00BF4015"/>
    <w:rsid w:val="00C01965"/>
    <w:rsid w:val="00C05096"/>
    <w:rsid w:val="00C079E8"/>
    <w:rsid w:val="00C1086A"/>
    <w:rsid w:val="00C11423"/>
    <w:rsid w:val="00C15203"/>
    <w:rsid w:val="00C228F8"/>
    <w:rsid w:val="00C254BF"/>
    <w:rsid w:val="00C278F8"/>
    <w:rsid w:val="00C3439C"/>
    <w:rsid w:val="00C37E2A"/>
    <w:rsid w:val="00C44708"/>
    <w:rsid w:val="00C47D8E"/>
    <w:rsid w:val="00C64DD3"/>
    <w:rsid w:val="00C732A0"/>
    <w:rsid w:val="00C751C3"/>
    <w:rsid w:val="00C77B3A"/>
    <w:rsid w:val="00C82C65"/>
    <w:rsid w:val="00C87B77"/>
    <w:rsid w:val="00C87E39"/>
    <w:rsid w:val="00C959C8"/>
    <w:rsid w:val="00C961EF"/>
    <w:rsid w:val="00C96210"/>
    <w:rsid w:val="00CA0308"/>
    <w:rsid w:val="00CA425C"/>
    <w:rsid w:val="00CA4FE5"/>
    <w:rsid w:val="00CA523A"/>
    <w:rsid w:val="00CA5E92"/>
    <w:rsid w:val="00CB0171"/>
    <w:rsid w:val="00CB12DF"/>
    <w:rsid w:val="00CC5A86"/>
    <w:rsid w:val="00CD0511"/>
    <w:rsid w:val="00CD18A4"/>
    <w:rsid w:val="00CE1B32"/>
    <w:rsid w:val="00CF1671"/>
    <w:rsid w:val="00CF3FF8"/>
    <w:rsid w:val="00CF5956"/>
    <w:rsid w:val="00CF5BA6"/>
    <w:rsid w:val="00CF7459"/>
    <w:rsid w:val="00CF7718"/>
    <w:rsid w:val="00D07FCF"/>
    <w:rsid w:val="00D1254E"/>
    <w:rsid w:val="00D128E3"/>
    <w:rsid w:val="00D2064B"/>
    <w:rsid w:val="00D23046"/>
    <w:rsid w:val="00D23B92"/>
    <w:rsid w:val="00D32320"/>
    <w:rsid w:val="00D41D1A"/>
    <w:rsid w:val="00D45781"/>
    <w:rsid w:val="00D50762"/>
    <w:rsid w:val="00D544B4"/>
    <w:rsid w:val="00D5609B"/>
    <w:rsid w:val="00D6445A"/>
    <w:rsid w:val="00D65DD2"/>
    <w:rsid w:val="00D67840"/>
    <w:rsid w:val="00D76375"/>
    <w:rsid w:val="00D81613"/>
    <w:rsid w:val="00D8423C"/>
    <w:rsid w:val="00D84803"/>
    <w:rsid w:val="00D906D7"/>
    <w:rsid w:val="00D92F15"/>
    <w:rsid w:val="00DA1255"/>
    <w:rsid w:val="00DB2E3D"/>
    <w:rsid w:val="00DB4FC2"/>
    <w:rsid w:val="00DC3354"/>
    <w:rsid w:val="00DC4DDD"/>
    <w:rsid w:val="00DC4EAA"/>
    <w:rsid w:val="00DC6CE4"/>
    <w:rsid w:val="00DD468E"/>
    <w:rsid w:val="00DD48DC"/>
    <w:rsid w:val="00DE4DEA"/>
    <w:rsid w:val="00DF220C"/>
    <w:rsid w:val="00DF4BF1"/>
    <w:rsid w:val="00E03BCC"/>
    <w:rsid w:val="00E23B0E"/>
    <w:rsid w:val="00E3718C"/>
    <w:rsid w:val="00E4641A"/>
    <w:rsid w:val="00E51D3F"/>
    <w:rsid w:val="00E5472D"/>
    <w:rsid w:val="00E702A3"/>
    <w:rsid w:val="00E72178"/>
    <w:rsid w:val="00E832E1"/>
    <w:rsid w:val="00E85E5E"/>
    <w:rsid w:val="00E91F5F"/>
    <w:rsid w:val="00E9236A"/>
    <w:rsid w:val="00E94DE9"/>
    <w:rsid w:val="00E977E0"/>
    <w:rsid w:val="00EB3617"/>
    <w:rsid w:val="00EB5C46"/>
    <w:rsid w:val="00EC521F"/>
    <w:rsid w:val="00EC5320"/>
    <w:rsid w:val="00EC6F5D"/>
    <w:rsid w:val="00EC7499"/>
    <w:rsid w:val="00EC75B5"/>
    <w:rsid w:val="00ED6655"/>
    <w:rsid w:val="00ED6AB6"/>
    <w:rsid w:val="00EE5EF8"/>
    <w:rsid w:val="00EF1FBC"/>
    <w:rsid w:val="00EF54E5"/>
    <w:rsid w:val="00F078CC"/>
    <w:rsid w:val="00F07A68"/>
    <w:rsid w:val="00F112D6"/>
    <w:rsid w:val="00F11BFB"/>
    <w:rsid w:val="00F142C3"/>
    <w:rsid w:val="00F15300"/>
    <w:rsid w:val="00F205FD"/>
    <w:rsid w:val="00F21EF0"/>
    <w:rsid w:val="00F258E0"/>
    <w:rsid w:val="00F276CE"/>
    <w:rsid w:val="00F40164"/>
    <w:rsid w:val="00F41FFA"/>
    <w:rsid w:val="00F43607"/>
    <w:rsid w:val="00F46E40"/>
    <w:rsid w:val="00F503CE"/>
    <w:rsid w:val="00F51D1A"/>
    <w:rsid w:val="00F624AB"/>
    <w:rsid w:val="00F670DF"/>
    <w:rsid w:val="00F702BB"/>
    <w:rsid w:val="00F71379"/>
    <w:rsid w:val="00F82C41"/>
    <w:rsid w:val="00F979A5"/>
    <w:rsid w:val="00FA0A03"/>
    <w:rsid w:val="00FA0BDE"/>
    <w:rsid w:val="00FA11E2"/>
    <w:rsid w:val="00FA4870"/>
    <w:rsid w:val="00FB15F2"/>
    <w:rsid w:val="00FB4D15"/>
    <w:rsid w:val="00FB5881"/>
    <w:rsid w:val="00FC69AE"/>
    <w:rsid w:val="00FD0BA8"/>
    <w:rsid w:val="00FD2520"/>
    <w:rsid w:val="00FD3DC4"/>
    <w:rsid w:val="00FD7D3A"/>
    <w:rsid w:val="00FE193F"/>
    <w:rsid w:val="00FE6DAF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5AD0"/>
    <w:pPr>
      <w:spacing w:after="120" w:line="360" w:lineRule="auto"/>
      <w:jc w:val="both"/>
    </w:pPr>
    <w:rPr>
      <w:rFonts w:ascii="Verdana" w:hAnsi="Verdana"/>
      <w:sz w:val="22"/>
    </w:rPr>
  </w:style>
  <w:style w:type="paragraph" w:styleId="Ttulo1">
    <w:name w:val="heading 1"/>
    <w:next w:val="Normal"/>
    <w:link w:val="Ttulo1Car"/>
    <w:qFormat/>
    <w:rsid w:val="00AD4F3B"/>
    <w:pPr>
      <w:keepNext/>
      <w:numPr>
        <w:numId w:val="1"/>
      </w:numPr>
      <w:spacing w:before="120" w:after="240"/>
      <w:jc w:val="both"/>
      <w:outlineLvl w:val="0"/>
    </w:pPr>
    <w:rPr>
      <w:rFonts w:ascii="Arial" w:hAnsi="Arial"/>
      <w:b/>
      <w:kern w:val="28"/>
      <w:sz w:val="32"/>
    </w:rPr>
  </w:style>
  <w:style w:type="paragraph" w:styleId="Ttulo2">
    <w:name w:val="heading 2"/>
    <w:aliases w:val="Título 2 Car"/>
    <w:next w:val="Normal"/>
    <w:link w:val="Ttulo2Car1"/>
    <w:qFormat/>
    <w:rsid w:val="008E11C5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next w:val="Normal"/>
    <w:qFormat/>
    <w:rsid w:val="0006029E"/>
    <w:pPr>
      <w:keepNext/>
      <w:numPr>
        <w:ilvl w:val="2"/>
        <w:numId w:val="1"/>
      </w:numPr>
      <w:spacing w:before="240" w:after="240"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next w:val="Normal"/>
    <w:qFormat/>
    <w:rsid w:val="0006029E"/>
    <w:pPr>
      <w:keepNext/>
      <w:numPr>
        <w:ilvl w:val="3"/>
        <w:numId w:val="1"/>
      </w:numPr>
      <w:spacing w:before="240" w:after="240"/>
      <w:jc w:val="both"/>
      <w:outlineLvl w:val="3"/>
    </w:pPr>
    <w:rPr>
      <w:rFonts w:ascii="Arial" w:hAnsi="Arial"/>
      <w:b/>
    </w:rPr>
  </w:style>
  <w:style w:type="paragraph" w:styleId="Ttulo5">
    <w:name w:val="heading 5"/>
    <w:next w:val="Normal"/>
    <w:qFormat/>
    <w:rsid w:val="0006029E"/>
    <w:pPr>
      <w:numPr>
        <w:ilvl w:val="4"/>
        <w:numId w:val="1"/>
      </w:numPr>
      <w:spacing w:before="240" w:after="240"/>
      <w:jc w:val="both"/>
      <w:outlineLvl w:val="4"/>
    </w:pPr>
    <w:rPr>
      <w:rFonts w:ascii="Arial" w:hAnsi="Arial"/>
      <w:b/>
    </w:rPr>
  </w:style>
  <w:style w:type="paragraph" w:styleId="Ttulo6">
    <w:name w:val="heading 6"/>
    <w:next w:val="Normal"/>
    <w:qFormat/>
    <w:rsid w:val="0006029E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next w:val="Normal"/>
    <w:qFormat/>
    <w:rsid w:val="0006029E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b/>
      <w:sz w:val="22"/>
    </w:rPr>
  </w:style>
  <w:style w:type="paragraph" w:styleId="Ttulo8">
    <w:name w:val="heading 8"/>
    <w:next w:val="Normal"/>
    <w:qFormat/>
    <w:rsid w:val="0006029E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</w:rPr>
  </w:style>
  <w:style w:type="paragraph" w:styleId="Ttulo9">
    <w:name w:val="heading 9"/>
    <w:next w:val="Normal"/>
    <w:qFormat/>
    <w:rsid w:val="0006029E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501FB0"/>
    <w:pPr>
      <w:tabs>
        <w:tab w:val="left" w:pos="454"/>
        <w:tab w:val="right" w:leader="dot" w:pos="9061"/>
      </w:tabs>
      <w:spacing w:before="120"/>
    </w:pPr>
    <w:rPr>
      <w:rFonts w:ascii="Helvetica" w:hAnsi="Helvetica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501FB0"/>
    <w:pPr>
      <w:tabs>
        <w:tab w:val="left" w:pos="510"/>
        <w:tab w:val="right" w:leader="dot" w:pos="9061"/>
      </w:tabs>
      <w:spacing w:after="80"/>
    </w:pPr>
    <w:rPr>
      <w:noProof/>
    </w:rPr>
  </w:style>
  <w:style w:type="paragraph" w:styleId="Encabezado">
    <w:name w:val="header"/>
    <w:rsid w:val="0006029E"/>
    <w:pPr>
      <w:tabs>
        <w:tab w:val="center" w:pos="4252"/>
        <w:tab w:val="right" w:pos="8504"/>
      </w:tabs>
      <w:jc w:val="center"/>
    </w:pPr>
    <w:rPr>
      <w:rFonts w:ascii="Arial" w:hAnsi="Arial"/>
      <w:sz w:val="22"/>
    </w:rPr>
  </w:style>
  <w:style w:type="paragraph" w:styleId="TDC3">
    <w:name w:val="toc 3"/>
    <w:basedOn w:val="Normal"/>
    <w:next w:val="Normal"/>
    <w:autoRedefine/>
    <w:semiHidden/>
    <w:rsid w:val="00501FB0"/>
    <w:pPr>
      <w:tabs>
        <w:tab w:val="right" w:leader="dot" w:pos="9061"/>
      </w:tabs>
      <w:spacing w:after="80"/>
      <w:ind w:left="567"/>
    </w:pPr>
    <w:rPr>
      <w:noProof/>
    </w:rPr>
  </w:style>
  <w:style w:type="paragraph" w:customStyle="1" w:styleId="Listacont2">
    <w:name w:val="Lista_cont2"/>
    <w:rsid w:val="0006029E"/>
    <w:pPr>
      <w:spacing w:after="120"/>
      <w:ind w:left="794" w:firstLine="227"/>
      <w:jc w:val="both"/>
    </w:pPr>
    <w:rPr>
      <w:rFonts w:ascii="Arial" w:hAnsi="Arial"/>
      <w:sz w:val="22"/>
    </w:rPr>
  </w:style>
  <w:style w:type="paragraph" w:customStyle="1" w:styleId="ListaNum5">
    <w:name w:val="Lista_Num5"/>
    <w:rsid w:val="0006029E"/>
    <w:pPr>
      <w:numPr>
        <w:numId w:val="4"/>
      </w:numPr>
      <w:spacing w:after="120"/>
      <w:ind w:left="1984" w:hanging="340"/>
      <w:jc w:val="both"/>
    </w:pPr>
    <w:rPr>
      <w:rFonts w:ascii="Arial" w:hAnsi="Arial"/>
      <w:sz w:val="22"/>
    </w:rPr>
  </w:style>
  <w:style w:type="paragraph" w:customStyle="1" w:styleId="ListaNum1">
    <w:name w:val="Lista_Num1"/>
    <w:rsid w:val="0006029E"/>
    <w:pPr>
      <w:numPr>
        <w:numId w:val="2"/>
      </w:numPr>
      <w:spacing w:after="120"/>
      <w:jc w:val="both"/>
    </w:pPr>
    <w:rPr>
      <w:rFonts w:ascii="Arial" w:hAnsi="Arial"/>
      <w:noProof/>
      <w:sz w:val="22"/>
    </w:rPr>
  </w:style>
  <w:style w:type="paragraph" w:customStyle="1" w:styleId="Listacont5">
    <w:name w:val="Lista_cont5"/>
    <w:rsid w:val="0006029E"/>
    <w:pPr>
      <w:spacing w:after="120"/>
      <w:ind w:left="1418" w:firstLine="567"/>
      <w:jc w:val="both"/>
    </w:pPr>
    <w:rPr>
      <w:rFonts w:ascii="Arial" w:hAnsi="Arial"/>
      <w:sz w:val="22"/>
    </w:rPr>
  </w:style>
  <w:style w:type="paragraph" w:customStyle="1" w:styleId="Listacont1">
    <w:name w:val="Lista_cont1"/>
    <w:rsid w:val="0006029E"/>
    <w:pPr>
      <w:spacing w:after="120"/>
      <w:ind w:left="227" w:firstLine="482"/>
      <w:jc w:val="both"/>
    </w:pPr>
    <w:rPr>
      <w:rFonts w:ascii="Arial" w:hAnsi="Arial"/>
      <w:sz w:val="22"/>
    </w:rPr>
  </w:style>
  <w:style w:type="paragraph" w:customStyle="1" w:styleId="ListaNum6">
    <w:name w:val="Lista_Num6"/>
    <w:rsid w:val="0006029E"/>
    <w:pPr>
      <w:numPr>
        <w:numId w:val="3"/>
      </w:numPr>
      <w:spacing w:after="120"/>
      <w:jc w:val="both"/>
    </w:pPr>
    <w:rPr>
      <w:rFonts w:ascii="Arial" w:hAnsi="Arial"/>
      <w:sz w:val="22"/>
    </w:rPr>
  </w:style>
  <w:style w:type="paragraph" w:styleId="TDC4">
    <w:name w:val="toc 4"/>
    <w:basedOn w:val="Normal"/>
    <w:next w:val="Normal"/>
    <w:semiHidden/>
    <w:rsid w:val="0006029E"/>
    <w:pPr>
      <w:ind w:left="600"/>
    </w:pPr>
  </w:style>
  <w:style w:type="paragraph" w:customStyle="1" w:styleId="TituloFigura">
    <w:name w:val="Titulo_Figura"/>
    <w:next w:val="Normal"/>
    <w:rsid w:val="0006029E"/>
    <w:pPr>
      <w:tabs>
        <w:tab w:val="num" w:pos="1440"/>
      </w:tabs>
      <w:spacing w:before="240" w:after="60"/>
      <w:jc w:val="center"/>
      <w:outlineLvl w:val="0"/>
    </w:pPr>
    <w:rPr>
      <w:rFonts w:ascii="Arial" w:hAnsi="Arial"/>
      <w:b/>
      <w:kern w:val="28"/>
      <w:sz w:val="22"/>
    </w:rPr>
  </w:style>
  <w:style w:type="paragraph" w:styleId="TDC5">
    <w:name w:val="toc 5"/>
    <w:basedOn w:val="Normal"/>
    <w:next w:val="Normal"/>
    <w:semiHidden/>
    <w:rsid w:val="0006029E"/>
    <w:pPr>
      <w:ind w:left="800"/>
    </w:pPr>
  </w:style>
  <w:style w:type="paragraph" w:styleId="TDC6">
    <w:name w:val="toc 6"/>
    <w:basedOn w:val="Normal"/>
    <w:next w:val="Normal"/>
    <w:semiHidden/>
    <w:rsid w:val="0006029E"/>
    <w:pPr>
      <w:ind w:left="1000"/>
    </w:pPr>
  </w:style>
  <w:style w:type="paragraph" w:styleId="TDC7">
    <w:name w:val="toc 7"/>
    <w:basedOn w:val="Normal"/>
    <w:next w:val="Normal"/>
    <w:semiHidden/>
    <w:rsid w:val="0006029E"/>
    <w:pPr>
      <w:ind w:left="1200"/>
    </w:pPr>
  </w:style>
  <w:style w:type="paragraph" w:styleId="TDC8">
    <w:name w:val="toc 8"/>
    <w:basedOn w:val="Normal"/>
    <w:next w:val="Normal"/>
    <w:semiHidden/>
    <w:rsid w:val="0006029E"/>
    <w:pPr>
      <w:ind w:left="1400"/>
    </w:pPr>
  </w:style>
  <w:style w:type="paragraph" w:styleId="TDC9">
    <w:name w:val="toc 9"/>
    <w:basedOn w:val="Normal"/>
    <w:next w:val="Normal"/>
    <w:semiHidden/>
    <w:rsid w:val="0006029E"/>
    <w:pPr>
      <w:ind w:left="1600"/>
    </w:pPr>
  </w:style>
  <w:style w:type="paragraph" w:customStyle="1" w:styleId="ListaNum2">
    <w:name w:val="Lista_Num2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ListaNum7">
    <w:name w:val="Lista_Num7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ListaNum4">
    <w:name w:val="Lista_Num4"/>
    <w:rsid w:val="0006029E"/>
    <w:pPr>
      <w:tabs>
        <w:tab w:val="num" w:pos="1664"/>
      </w:tabs>
      <w:spacing w:after="120"/>
      <w:ind w:left="1644" w:hanging="340"/>
      <w:jc w:val="both"/>
    </w:pPr>
    <w:rPr>
      <w:rFonts w:ascii="Arial" w:hAnsi="Arial"/>
      <w:sz w:val="22"/>
    </w:rPr>
  </w:style>
  <w:style w:type="paragraph" w:customStyle="1" w:styleId="ListaNum3">
    <w:name w:val="Lista_Num3"/>
    <w:rsid w:val="0006029E"/>
    <w:pPr>
      <w:tabs>
        <w:tab w:val="num" w:pos="1324"/>
      </w:tabs>
      <w:spacing w:after="120"/>
      <w:ind w:left="1304" w:hanging="340"/>
      <w:jc w:val="both"/>
    </w:pPr>
    <w:rPr>
      <w:rFonts w:ascii="Arial" w:hAnsi="Arial"/>
      <w:sz w:val="22"/>
    </w:rPr>
  </w:style>
  <w:style w:type="paragraph" w:customStyle="1" w:styleId="Listacont3">
    <w:name w:val="Lista_cont3"/>
    <w:rsid w:val="0006029E"/>
    <w:pPr>
      <w:spacing w:after="120"/>
      <w:ind w:left="1021" w:firstLine="284"/>
      <w:jc w:val="both"/>
    </w:pPr>
    <w:rPr>
      <w:rFonts w:ascii="Arial" w:hAnsi="Arial"/>
      <w:sz w:val="22"/>
    </w:rPr>
  </w:style>
  <w:style w:type="paragraph" w:customStyle="1" w:styleId="Listacont6">
    <w:name w:val="Lista_cont6"/>
    <w:rsid w:val="0006029E"/>
    <w:pPr>
      <w:spacing w:after="120"/>
      <w:ind w:left="1990" w:firstLine="425"/>
      <w:jc w:val="both"/>
    </w:pPr>
    <w:rPr>
      <w:rFonts w:ascii="Arial" w:hAnsi="Arial"/>
      <w:sz w:val="22"/>
    </w:rPr>
  </w:style>
  <w:style w:type="paragraph" w:customStyle="1" w:styleId="Listacont4">
    <w:name w:val="Lista_cont4"/>
    <w:rsid w:val="0006029E"/>
    <w:pPr>
      <w:spacing w:after="120"/>
      <w:ind w:left="953" w:firstLine="709"/>
      <w:jc w:val="both"/>
    </w:pPr>
    <w:rPr>
      <w:rFonts w:ascii="Arial" w:hAnsi="Arial"/>
      <w:sz w:val="22"/>
    </w:rPr>
  </w:style>
  <w:style w:type="paragraph" w:customStyle="1" w:styleId="Listacont7">
    <w:name w:val="Lista_cont7"/>
    <w:rsid w:val="0006029E"/>
    <w:pPr>
      <w:spacing w:after="120"/>
      <w:ind w:left="2223" w:firstLine="505"/>
      <w:jc w:val="both"/>
    </w:pPr>
    <w:rPr>
      <w:rFonts w:ascii="Arial" w:hAnsi="Arial"/>
      <w:sz w:val="22"/>
    </w:rPr>
  </w:style>
  <w:style w:type="paragraph" w:customStyle="1" w:styleId="Bola2">
    <w:name w:val="Bola_2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Bola1">
    <w:name w:val="Bola_1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Alfabetica1">
    <w:name w:val="Alfabetica_1"/>
    <w:rsid w:val="0006029E"/>
    <w:pPr>
      <w:tabs>
        <w:tab w:val="num" w:pos="737"/>
      </w:tabs>
      <w:spacing w:after="120"/>
      <w:ind w:left="737" w:hanging="397"/>
      <w:jc w:val="both"/>
    </w:pPr>
    <w:rPr>
      <w:rFonts w:ascii="Arial" w:hAnsi="Arial"/>
      <w:noProof/>
      <w:sz w:val="22"/>
    </w:rPr>
  </w:style>
  <w:style w:type="paragraph" w:customStyle="1" w:styleId="Bola3">
    <w:name w:val="Bola_3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Bola4">
    <w:name w:val="Bola_4"/>
    <w:rsid w:val="0006029E"/>
    <w:pPr>
      <w:tabs>
        <w:tab w:val="num" w:pos="1721"/>
      </w:tabs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Bola5">
    <w:name w:val="Bola_5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Bola6">
    <w:name w:val="Bola_6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Bola7">
    <w:name w:val="Bola_7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Alfabetica2">
    <w:name w:val="Alfabetica_2"/>
    <w:rsid w:val="0006029E"/>
    <w:pPr>
      <w:tabs>
        <w:tab w:val="num" w:pos="1077"/>
      </w:tabs>
      <w:spacing w:after="120"/>
      <w:ind w:left="1077" w:hanging="397"/>
      <w:jc w:val="both"/>
    </w:pPr>
    <w:rPr>
      <w:rFonts w:ascii="Arial" w:hAnsi="Arial"/>
      <w:noProof/>
      <w:sz w:val="22"/>
    </w:rPr>
  </w:style>
  <w:style w:type="paragraph" w:customStyle="1" w:styleId="Alfabetica3">
    <w:name w:val="Alfabetica_3"/>
    <w:rsid w:val="0006029E"/>
    <w:pPr>
      <w:tabs>
        <w:tab w:val="num" w:pos="1418"/>
      </w:tabs>
      <w:spacing w:after="120"/>
      <w:ind w:left="1418" w:hanging="397"/>
      <w:jc w:val="both"/>
    </w:pPr>
    <w:rPr>
      <w:rFonts w:ascii="Arial" w:hAnsi="Arial"/>
      <w:sz w:val="22"/>
    </w:rPr>
  </w:style>
  <w:style w:type="paragraph" w:customStyle="1" w:styleId="Alfabetica4">
    <w:name w:val="Alfabetica_4"/>
    <w:rsid w:val="0006029E"/>
    <w:pPr>
      <w:tabs>
        <w:tab w:val="num" w:pos="1721"/>
      </w:tabs>
      <w:spacing w:after="120"/>
      <w:ind w:left="1701" w:hanging="340"/>
    </w:pPr>
    <w:rPr>
      <w:rFonts w:ascii="Arial" w:hAnsi="Arial"/>
      <w:sz w:val="22"/>
    </w:rPr>
  </w:style>
  <w:style w:type="paragraph" w:styleId="ndice2">
    <w:name w:val="index 2"/>
    <w:next w:val="Normal"/>
    <w:semiHidden/>
    <w:rsid w:val="0006029E"/>
    <w:pPr>
      <w:ind w:left="396" w:hanging="198"/>
      <w:jc w:val="both"/>
    </w:pPr>
    <w:rPr>
      <w:rFonts w:ascii="Arial" w:hAnsi="Arial"/>
      <w:sz w:val="22"/>
    </w:rPr>
  </w:style>
  <w:style w:type="paragraph" w:customStyle="1" w:styleId="Alfabetica6">
    <w:name w:val="Alfabetica_6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noProof/>
      <w:sz w:val="22"/>
    </w:rPr>
  </w:style>
  <w:style w:type="paragraph" w:customStyle="1" w:styleId="Alfabetica7">
    <w:name w:val="Alfabetica_7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noProof/>
      <w:sz w:val="22"/>
    </w:rPr>
  </w:style>
  <w:style w:type="paragraph" w:customStyle="1" w:styleId="Romana1">
    <w:name w:val="Romana_1"/>
    <w:rsid w:val="0006029E"/>
    <w:pPr>
      <w:spacing w:after="120"/>
      <w:ind w:left="680" w:hanging="340"/>
      <w:jc w:val="both"/>
    </w:pPr>
    <w:rPr>
      <w:rFonts w:ascii="Arial" w:hAnsi="Arial"/>
      <w:noProof/>
      <w:sz w:val="22"/>
    </w:rPr>
  </w:style>
  <w:style w:type="paragraph" w:customStyle="1" w:styleId="Romana2">
    <w:name w:val="Romana_2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Romana3">
    <w:name w:val="Romana_3"/>
    <w:rsid w:val="0006029E"/>
    <w:pPr>
      <w:spacing w:after="120"/>
      <w:ind w:left="1305" w:hanging="284"/>
      <w:jc w:val="both"/>
    </w:pPr>
    <w:rPr>
      <w:rFonts w:ascii="Arial" w:hAnsi="Arial"/>
      <w:noProof/>
      <w:sz w:val="22"/>
    </w:rPr>
  </w:style>
  <w:style w:type="paragraph" w:customStyle="1" w:styleId="Romana4">
    <w:name w:val="Romana_4"/>
    <w:rsid w:val="0006029E"/>
    <w:pPr>
      <w:spacing w:after="120"/>
      <w:ind w:left="1645" w:hanging="284"/>
      <w:jc w:val="both"/>
    </w:pPr>
    <w:rPr>
      <w:rFonts w:ascii="Arial" w:hAnsi="Arial"/>
      <w:noProof/>
      <w:sz w:val="22"/>
    </w:rPr>
  </w:style>
  <w:style w:type="paragraph" w:customStyle="1" w:styleId="Romana5">
    <w:name w:val="Romana_5"/>
    <w:rsid w:val="0006029E"/>
    <w:pPr>
      <w:spacing w:after="120"/>
      <w:ind w:left="1985" w:hanging="284"/>
      <w:jc w:val="both"/>
    </w:pPr>
    <w:rPr>
      <w:rFonts w:ascii="Arial" w:hAnsi="Arial"/>
      <w:noProof/>
      <w:sz w:val="22"/>
    </w:rPr>
  </w:style>
  <w:style w:type="paragraph" w:customStyle="1" w:styleId="Romana6">
    <w:name w:val="Romana_6"/>
    <w:rsid w:val="0006029E"/>
    <w:pPr>
      <w:spacing w:after="120"/>
      <w:ind w:left="2325" w:hanging="284"/>
      <w:jc w:val="both"/>
    </w:pPr>
    <w:rPr>
      <w:rFonts w:ascii="Arial" w:hAnsi="Arial"/>
      <w:noProof/>
      <w:sz w:val="22"/>
    </w:rPr>
  </w:style>
  <w:style w:type="paragraph" w:customStyle="1" w:styleId="Romana7">
    <w:name w:val="Romana_7"/>
    <w:rsid w:val="0006029E"/>
    <w:pPr>
      <w:spacing w:after="120"/>
      <w:ind w:left="2665" w:hanging="284"/>
      <w:jc w:val="both"/>
    </w:pPr>
    <w:rPr>
      <w:rFonts w:ascii="Arial" w:hAnsi="Arial"/>
      <w:noProof/>
      <w:sz w:val="22"/>
    </w:rPr>
  </w:style>
  <w:style w:type="paragraph" w:customStyle="1" w:styleId="Guion1">
    <w:name w:val="Guion_1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Guion2">
    <w:name w:val="Guion_2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Guion3">
    <w:name w:val="Guion_3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Guion4">
    <w:name w:val="Guion_4"/>
    <w:rsid w:val="0006029E"/>
    <w:pPr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Guion5">
    <w:name w:val="Guion_5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Guion6">
    <w:name w:val="Guion_6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Guion7">
    <w:name w:val="Guion_7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Display1">
    <w:name w:val="Display_1"/>
    <w:rsid w:val="0006029E"/>
    <w:pPr>
      <w:spacing w:before="120"/>
      <w:ind w:left="340"/>
    </w:pPr>
    <w:rPr>
      <w:rFonts w:ascii="Courier New" w:hAnsi="Courier New"/>
      <w:noProof/>
    </w:rPr>
  </w:style>
  <w:style w:type="paragraph" w:customStyle="1" w:styleId="Display2">
    <w:name w:val="Display_2"/>
    <w:rsid w:val="0006029E"/>
    <w:pPr>
      <w:spacing w:before="120"/>
      <w:ind w:left="567"/>
    </w:pPr>
    <w:rPr>
      <w:rFonts w:ascii="Courier New" w:hAnsi="Courier New"/>
    </w:rPr>
  </w:style>
  <w:style w:type="paragraph" w:customStyle="1" w:styleId="Display3">
    <w:name w:val="Display_3"/>
    <w:rsid w:val="0006029E"/>
    <w:pPr>
      <w:spacing w:before="120"/>
      <w:ind w:left="794"/>
    </w:pPr>
    <w:rPr>
      <w:rFonts w:ascii="Courier New" w:hAnsi="Courier New"/>
    </w:rPr>
  </w:style>
  <w:style w:type="paragraph" w:customStyle="1" w:styleId="Display4">
    <w:name w:val="Display_4"/>
    <w:rsid w:val="0006029E"/>
    <w:pPr>
      <w:spacing w:before="120"/>
      <w:ind w:left="1021"/>
    </w:pPr>
    <w:rPr>
      <w:rFonts w:ascii="Courier New" w:hAnsi="Courier New"/>
    </w:rPr>
  </w:style>
  <w:style w:type="paragraph" w:customStyle="1" w:styleId="Display5">
    <w:name w:val="Display_5"/>
    <w:rsid w:val="0006029E"/>
    <w:pPr>
      <w:spacing w:before="120"/>
      <w:ind w:left="1247"/>
    </w:pPr>
    <w:rPr>
      <w:rFonts w:ascii="Courier New" w:hAnsi="Courier New"/>
    </w:rPr>
  </w:style>
  <w:style w:type="paragraph" w:customStyle="1" w:styleId="Display6">
    <w:name w:val="Display_6"/>
    <w:rsid w:val="0006029E"/>
    <w:pPr>
      <w:spacing w:before="120"/>
      <w:ind w:left="1474"/>
    </w:pPr>
    <w:rPr>
      <w:rFonts w:ascii="Courier New" w:hAnsi="Courier New"/>
    </w:rPr>
  </w:style>
  <w:style w:type="paragraph" w:customStyle="1" w:styleId="Display7">
    <w:name w:val="Display_7"/>
    <w:rsid w:val="0006029E"/>
    <w:pPr>
      <w:spacing w:before="120"/>
      <w:ind w:left="1701"/>
    </w:pPr>
    <w:rPr>
      <w:rFonts w:ascii="Courier New" w:hAnsi="Courier New"/>
    </w:rPr>
  </w:style>
  <w:style w:type="paragraph" w:customStyle="1" w:styleId="Nota">
    <w:name w:val="Nota"/>
    <w:rsid w:val="0006029E"/>
    <w:pPr>
      <w:tabs>
        <w:tab w:val="num" w:pos="1080"/>
      </w:tabs>
      <w:spacing w:before="120" w:after="120"/>
      <w:ind w:left="360" w:hanging="360"/>
      <w:jc w:val="both"/>
    </w:pPr>
    <w:rPr>
      <w:rFonts w:ascii="Arial" w:hAnsi="Arial"/>
      <w:b/>
      <w:noProof/>
    </w:rPr>
  </w:style>
  <w:style w:type="paragraph" w:styleId="Listaconnmeros">
    <w:name w:val="List Number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sz w:val="22"/>
    </w:rPr>
  </w:style>
  <w:style w:type="paragraph" w:customStyle="1" w:styleId="TtuloTabla">
    <w:name w:val="Título_Tabla"/>
    <w:next w:val="Normal"/>
    <w:rsid w:val="0006029E"/>
    <w:pPr>
      <w:tabs>
        <w:tab w:val="num" w:pos="1080"/>
      </w:tabs>
      <w:spacing w:before="240" w:after="60"/>
      <w:ind w:left="340" w:hanging="340"/>
      <w:jc w:val="center"/>
    </w:pPr>
    <w:rPr>
      <w:rFonts w:ascii="Arial" w:hAnsi="Arial"/>
      <w:b/>
      <w:noProof/>
      <w:sz w:val="22"/>
    </w:rPr>
  </w:style>
  <w:style w:type="paragraph" w:styleId="Piedepgina">
    <w:name w:val="footer"/>
    <w:rsid w:val="0006029E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2"/>
    </w:rPr>
  </w:style>
  <w:style w:type="character" w:styleId="Nmerodepgina">
    <w:name w:val="page number"/>
    <w:basedOn w:val="Fuentedeprrafopredeter"/>
    <w:rsid w:val="0006029E"/>
    <w:rPr>
      <w:rFonts w:ascii="Arial" w:hAnsi="Arial"/>
      <w:sz w:val="22"/>
    </w:rPr>
  </w:style>
  <w:style w:type="paragraph" w:customStyle="1" w:styleId="Alfabetica5">
    <w:name w:val="Alfabetica_5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Portada">
    <w:name w:val="Portada"/>
    <w:rsid w:val="0006029E"/>
    <w:pPr>
      <w:jc w:val="center"/>
    </w:pPr>
    <w:rPr>
      <w:rFonts w:ascii="Arial" w:hAnsi="Arial"/>
      <w:b/>
      <w:noProof/>
      <w:sz w:val="40"/>
    </w:rPr>
  </w:style>
  <w:style w:type="paragraph" w:customStyle="1" w:styleId="Encabezadoseccion2">
    <w:name w:val="Encabezado_seccion2"/>
    <w:rsid w:val="0006029E"/>
    <w:pPr>
      <w:spacing w:after="120"/>
    </w:pPr>
    <w:rPr>
      <w:rFonts w:ascii="Arial" w:hAnsi="Arial"/>
      <w:sz w:val="22"/>
    </w:rPr>
  </w:style>
  <w:style w:type="paragraph" w:styleId="ndice1">
    <w:name w:val="index 1"/>
    <w:next w:val="Normal"/>
    <w:semiHidden/>
    <w:rsid w:val="0006029E"/>
    <w:pPr>
      <w:ind w:left="198" w:hanging="198"/>
      <w:jc w:val="both"/>
    </w:pPr>
    <w:rPr>
      <w:rFonts w:ascii="Arial" w:hAnsi="Arial"/>
      <w:sz w:val="22"/>
    </w:rPr>
  </w:style>
  <w:style w:type="paragraph" w:styleId="ndice3">
    <w:name w:val="index 3"/>
    <w:next w:val="Normal"/>
    <w:semiHidden/>
    <w:rsid w:val="0006029E"/>
    <w:pPr>
      <w:ind w:left="601" w:hanging="198"/>
      <w:jc w:val="both"/>
    </w:pPr>
    <w:rPr>
      <w:rFonts w:ascii="Arial" w:hAnsi="Arial"/>
      <w:sz w:val="22"/>
    </w:rPr>
  </w:style>
  <w:style w:type="paragraph" w:styleId="ndice4">
    <w:name w:val="index 4"/>
    <w:next w:val="Normal"/>
    <w:semiHidden/>
    <w:rsid w:val="0006029E"/>
    <w:pPr>
      <w:ind w:left="799" w:hanging="198"/>
      <w:jc w:val="both"/>
    </w:pPr>
    <w:rPr>
      <w:rFonts w:ascii="Arial" w:hAnsi="Arial"/>
      <w:sz w:val="22"/>
    </w:rPr>
  </w:style>
  <w:style w:type="paragraph" w:styleId="ndice5">
    <w:name w:val="index 5"/>
    <w:next w:val="Normal"/>
    <w:semiHidden/>
    <w:rsid w:val="0006029E"/>
    <w:pPr>
      <w:ind w:left="997" w:hanging="198"/>
      <w:jc w:val="both"/>
    </w:pPr>
    <w:rPr>
      <w:rFonts w:ascii="Arial" w:hAnsi="Arial"/>
      <w:sz w:val="22"/>
    </w:rPr>
  </w:style>
  <w:style w:type="paragraph" w:styleId="ndice6">
    <w:name w:val="index 6"/>
    <w:next w:val="Normal"/>
    <w:semiHidden/>
    <w:rsid w:val="0006029E"/>
    <w:pPr>
      <w:ind w:left="1196" w:hanging="198"/>
      <w:jc w:val="both"/>
    </w:pPr>
    <w:rPr>
      <w:rFonts w:ascii="Arial" w:hAnsi="Arial"/>
      <w:sz w:val="22"/>
    </w:rPr>
  </w:style>
  <w:style w:type="paragraph" w:styleId="ndice7">
    <w:name w:val="index 7"/>
    <w:next w:val="Normal"/>
    <w:semiHidden/>
    <w:rsid w:val="0006029E"/>
    <w:pPr>
      <w:ind w:left="1400" w:hanging="198"/>
      <w:jc w:val="both"/>
    </w:pPr>
    <w:rPr>
      <w:rFonts w:ascii="Arial" w:hAnsi="Arial"/>
      <w:sz w:val="22"/>
    </w:rPr>
  </w:style>
  <w:style w:type="paragraph" w:styleId="ndice8">
    <w:name w:val="index 8"/>
    <w:next w:val="Normal"/>
    <w:semiHidden/>
    <w:rsid w:val="0006029E"/>
    <w:pPr>
      <w:ind w:left="1598" w:hanging="198"/>
      <w:jc w:val="both"/>
    </w:pPr>
    <w:rPr>
      <w:rFonts w:ascii="Arial" w:hAnsi="Arial"/>
      <w:sz w:val="22"/>
    </w:rPr>
  </w:style>
  <w:style w:type="paragraph" w:styleId="ndice9">
    <w:name w:val="index 9"/>
    <w:next w:val="Normal"/>
    <w:semiHidden/>
    <w:rsid w:val="0006029E"/>
    <w:pPr>
      <w:ind w:left="1797" w:hanging="198"/>
      <w:jc w:val="both"/>
    </w:pPr>
    <w:rPr>
      <w:rFonts w:ascii="Arial" w:hAnsi="Arial"/>
      <w:sz w:val="22"/>
    </w:rPr>
  </w:style>
  <w:style w:type="paragraph" w:styleId="Ttulodendice">
    <w:name w:val="index heading"/>
    <w:next w:val="ndice1"/>
    <w:semiHidden/>
    <w:rsid w:val="0006029E"/>
    <w:pPr>
      <w:spacing w:before="120" w:after="120"/>
      <w:jc w:val="both"/>
    </w:pPr>
    <w:rPr>
      <w:rFonts w:ascii="Arial" w:hAnsi="Arial"/>
      <w:b/>
      <w:i/>
      <w:sz w:val="22"/>
    </w:rPr>
  </w:style>
  <w:style w:type="paragraph" w:customStyle="1" w:styleId="Anexo">
    <w:name w:val="Anexo"/>
    <w:next w:val="Normal"/>
    <w:rsid w:val="0006029E"/>
    <w:pPr>
      <w:tabs>
        <w:tab w:val="num" w:pos="432"/>
      </w:tabs>
      <w:spacing w:before="600" w:after="240"/>
      <w:ind w:left="431" w:hanging="431"/>
      <w:jc w:val="both"/>
    </w:pPr>
    <w:rPr>
      <w:rFonts w:ascii="Arial" w:hAnsi="Arial"/>
      <w:b/>
      <w:sz w:val="32"/>
    </w:rPr>
  </w:style>
  <w:style w:type="paragraph" w:customStyle="1" w:styleId="Anexo1">
    <w:name w:val="Anexo1"/>
    <w:next w:val="Normal"/>
    <w:rsid w:val="0006029E"/>
    <w:pPr>
      <w:tabs>
        <w:tab w:val="num" w:pos="576"/>
      </w:tabs>
      <w:spacing w:before="240" w:after="240"/>
      <w:ind w:left="578" w:hanging="578"/>
      <w:jc w:val="both"/>
    </w:pPr>
    <w:rPr>
      <w:rFonts w:ascii="Arial" w:hAnsi="Arial"/>
      <w:b/>
      <w:sz w:val="28"/>
    </w:rPr>
  </w:style>
  <w:style w:type="paragraph" w:customStyle="1" w:styleId="Anexo2">
    <w:name w:val="Anexo2"/>
    <w:next w:val="Normal"/>
    <w:rsid w:val="0006029E"/>
    <w:pPr>
      <w:spacing w:before="240" w:after="240"/>
      <w:ind w:left="720" w:hanging="720"/>
      <w:jc w:val="both"/>
    </w:pPr>
    <w:rPr>
      <w:rFonts w:ascii="Arial" w:hAnsi="Arial"/>
      <w:b/>
      <w:sz w:val="24"/>
    </w:rPr>
  </w:style>
  <w:style w:type="paragraph" w:customStyle="1" w:styleId="Anexo3">
    <w:name w:val="Anexo3"/>
    <w:next w:val="Normal"/>
    <w:rsid w:val="0006029E"/>
    <w:pPr>
      <w:tabs>
        <w:tab w:val="num" w:pos="1080"/>
      </w:tabs>
      <w:spacing w:before="240" w:after="240"/>
      <w:ind w:left="862" w:hanging="862"/>
      <w:jc w:val="both"/>
    </w:pPr>
    <w:rPr>
      <w:rFonts w:ascii="Arial" w:hAnsi="Arial"/>
      <w:b/>
      <w:sz w:val="22"/>
    </w:rPr>
  </w:style>
  <w:style w:type="paragraph" w:customStyle="1" w:styleId="Anexo4">
    <w:name w:val="Anexo4"/>
    <w:next w:val="Normal"/>
    <w:rsid w:val="0006029E"/>
    <w:pPr>
      <w:spacing w:before="240" w:after="240"/>
      <w:ind w:left="1009" w:hanging="1009"/>
      <w:jc w:val="both"/>
    </w:pPr>
    <w:rPr>
      <w:rFonts w:ascii="Arial" w:hAnsi="Arial"/>
      <w:b/>
      <w:sz w:val="22"/>
    </w:rPr>
  </w:style>
  <w:style w:type="paragraph" w:customStyle="1" w:styleId="ListaNum0">
    <w:name w:val="Lista_Num0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Listacont0">
    <w:name w:val="Lista_cont0"/>
    <w:rsid w:val="0006029E"/>
    <w:pPr>
      <w:spacing w:after="120"/>
      <w:ind w:left="340"/>
      <w:jc w:val="both"/>
    </w:pPr>
    <w:rPr>
      <w:rFonts w:ascii="Arial" w:hAnsi="Arial"/>
      <w:noProof/>
      <w:sz w:val="22"/>
    </w:rPr>
  </w:style>
  <w:style w:type="paragraph" w:customStyle="1" w:styleId="Bola0">
    <w:name w:val="Bola_0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Alfabtica0">
    <w:name w:val="Alfabética_0"/>
    <w:rsid w:val="0006029E"/>
    <w:pPr>
      <w:tabs>
        <w:tab w:val="num" w:pos="360"/>
      </w:tabs>
      <w:spacing w:after="120"/>
      <w:ind w:left="340" w:hanging="340"/>
      <w:jc w:val="both"/>
    </w:pPr>
    <w:rPr>
      <w:rFonts w:ascii="Arial" w:hAnsi="Arial"/>
      <w:noProof/>
      <w:sz w:val="22"/>
    </w:rPr>
  </w:style>
  <w:style w:type="paragraph" w:customStyle="1" w:styleId="Guion0">
    <w:name w:val="Guion_0"/>
    <w:rsid w:val="0006029E"/>
    <w:pPr>
      <w:tabs>
        <w:tab w:val="num" w:pos="360"/>
      </w:tabs>
      <w:spacing w:after="120"/>
      <w:ind w:left="340" w:hanging="340"/>
    </w:pPr>
    <w:rPr>
      <w:rFonts w:ascii="Arial" w:hAnsi="Arial"/>
      <w:noProof/>
      <w:sz w:val="22"/>
    </w:rPr>
  </w:style>
  <w:style w:type="paragraph" w:customStyle="1" w:styleId="Autores">
    <w:name w:val="Autores"/>
    <w:next w:val="Autorcont"/>
    <w:rsid w:val="0006029E"/>
    <w:rPr>
      <w:rFonts w:ascii="Arial" w:hAnsi="Arial"/>
      <w:b/>
      <w:noProof/>
    </w:rPr>
  </w:style>
  <w:style w:type="paragraph" w:customStyle="1" w:styleId="Autorcont">
    <w:name w:val="Autor_cont"/>
    <w:rsid w:val="0006029E"/>
    <w:pPr>
      <w:ind w:left="680"/>
    </w:pPr>
    <w:rPr>
      <w:rFonts w:ascii="Arial" w:hAnsi="Arial"/>
      <w:b/>
    </w:rPr>
  </w:style>
  <w:style w:type="paragraph" w:customStyle="1" w:styleId="Glosario">
    <w:name w:val="Glosario"/>
    <w:next w:val="Glostermino"/>
    <w:rsid w:val="0006029E"/>
    <w:pPr>
      <w:spacing w:before="600" w:after="240"/>
      <w:jc w:val="center"/>
    </w:pPr>
    <w:rPr>
      <w:rFonts w:ascii="Arial" w:hAnsi="Arial"/>
      <w:sz w:val="32"/>
    </w:rPr>
  </w:style>
  <w:style w:type="paragraph" w:customStyle="1" w:styleId="Glostermino">
    <w:name w:val="Glos_termino"/>
    <w:next w:val="GlosDefinicion"/>
    <w:rsid w:val="0006029E"/>
    <w:pPr>
      <w:spacing w:before="120" w:after="120"/>
    </w:pPr>
    <w:rPr>
      <w:rFonts w:ascii="Arial" w:hAnsi="Arial"/>
      <w:b/>
    </w:rPr>
  </w:style>
  <w:style w:type="paragraph" w:customStyle="1" w:styleId="GlosDefinicion">
    <w:name w:val="Glos_Definicion"/>
    <w:next w:val="Glostermino"/>
    <w:rsid w:val="0006029E"/>
    <w:pPr>
      <w:ind w:left="567"/>
    </w:pPr>
    <w:rPr>
      <w:rFonts w:ascii="Arial" w:hAnsi="Arial"/>
      <w:noProof/>
    </w:rPr>
  </w:style>
  <w:style w:type="paragraph" w:customStyle="1" w:styleId="Edicion">
    <w:name w:val="Edicion"/>
    <w:next w:val="Normal"/>
    <w:rsid w:val="0006029E"/>
    <w:pPr>
      <w:jc w:val="center"/>
    </w:pPr>
    <w:rPr>
      <w:rFonts w:ascii="Arial" w:hAnsi="Arial"/>
      <w:b/>
      <w:noProof/>
    </w:rPr>
  </w:style>
  <w:style w:type="paragraph" w:customStyle="1" w:styleId="fechaedicion">
    <w:name w:val="fecha_edicion"/>
    <w:next w:val="Normal"/>
    <w:rsid w:val="0006029E"/>
    <w:rPr>
      <w:rFonts w:ascii="Arial" w:hAnsi="Arial"/>
      <w:b/>
      <w:noProof/>
    </w:rPr>
  </w:style>
  <w:style w:type="paragraph" w:customStyle="1" w:styleId="Proyecto">
    <w:name w:val="Proyecto"/>
    <w:rsid w:val="0006029E"/>
    <w:pPr>
      <w:jc w:val="center"/>
    </w:pPr>
    <w:rPr>
      <w:rFonts w:ascii="Arial" w:hAnsi="Arial"/>
      <w:b/>
      <w:sz w:val="40"/>
    </w:rPr>
  </w:style>
  <w:style w:type="paragraph" w:customStyle="1" w:styleId="Versin">
    <w:name w:val="Versión"/>
    <w:rsid w:val="0006029E"/>
    <w:pPr>
      <w:tabs>
        <w:tab w:val="num" w:pos="1440"/>
      </w:tabs>
      <w:jc w:val="center"/>
    </w:pPr>
    <w:rPr>
      <w:rFonts w:ascii="Arial" w:hAnsi="Arial"/>
      <w:b/>
    </w:rPr>
  </w:style>
  <w:style w:type="paragraph" w:customStyle="1" w:styleId="Encabezadotexto">
    <w:name w:val="Encabezado_texto"/>
    <w:rsid w:val="0006029E"/>
    <w:pPr>
      <w:spacing w:after="120"/>
      <w:jc w:val="right"/>
    </w:pPr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rsid w:val="00377CE9"/>
    <w:rPr>
      <w:color w:val="0000FF"/>
      <w:u w:val="single"/>
    </w:rPr>
  </w:style>
  <w:style w:type="paragraph" w:styleId="Textoindependiente">
    <w:name w:val="Body Text"/>
    <w:basedOn w:val="Normal"/>
    <w:rsid w:val="0006029E"/>
    <w:pPr>
      <w:jc w:val="left"/>
    </w:pPr>
  </w:style>
  <w:style w:type="paragraph" w:styleId="Textoindependiente2">
    <w:name w:val="Body Text 2"/>
    <w:basedOn w:val="Normal"/>
    <w:rsid w:val="0006029E"/>
    <w:pPr>
      <w:ind w:right="-1"/>
    </w:pPr>
    <w:rPr>
      <w:b/>
      <w:bCs/>
    </w:rPr>
  </w:style>
  <w:style w:type="paragraph" w:customStyle="1" w:styleId="xl24">
    <w:name w:val="xl24"/>
    <w:basedOn w:val="Normal"/>
    <w:rsid w:val="0006029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5">
    <w:name w:val="xl25"/>
    <w:basedOn w:val="Normal"/>
    <w:rsid w:val="000602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6">
    <w:name w:val="xl26"/>
    <w:basedOn w:val="Normal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7">
    <w:name w:val="xl27"/>
    <w:basedOn w:val="Normal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character" w:styleId="Hipervnculovisitado">
    <w:name w:val="FollowedHyperlink"/>
    <w:basedOn w:val="Fuentedeprrafopredeter"/>
    <w:rsid w:val="0006029E"/>
    <w:rPr>
      <w:color w:val="800080"/>
      <w:u w:val="single"/>
    </w:rPr>
  </w:style>
  <w:style w:type="paragraph" w:styleId="Textoindependiente3">
    <w:name w:val="Body Text 3"/>
    <w:basedOn w:val="Normal"/>
    <w:rsid w:val="0006029E"/>
    <w:rPr>
      <w:color w:val="0000FF"/>
    </w:rPr>
  </w:style>
  <w:style w:type="paragraph" w:styleId="Textodebloque">
    <w:name w:val="Block Text"/>
    <w:basedOn w:val="Normal"/>
    <w:rsid w:val="0006029E"/>
    <w:pPr>
      <w:ind w:left="360" w:right="-1"/>
    </w:pPr>
    <w:rPr>
      <w:color w:val="0000FF"/>
    </w:rPr>
  </w:style>
  <w:style w:type="character" w:customStyle="1" w:styleId="Ttulo2Car1">
    <w:name w:val="Título 2 Car1"/>
    <w:aliases w:val="Título 2 Car Car"/>
    <w:basedOn w:val="Fuentedeprrafopredeter"/>
    <w:link w:val="Ttulo2"/>
    <w:rsid w:val="008E11C5"/>
    <w:rPr>
      <w:rFonts w:ascii="Arial" w:hAnsi="Arial"/>
      <w:b/>
      <w:sz w:val="24"/>
    </w:rPr>
  </w:style>
  <w:style w:type="paragraph" w:customStyle="1" w:styleId="EstiloTtulo1IzquierdaAntes12pto">
    <w:name w:val="Estilo Título 1 + Izquierda Antes:  12 pto"/>
    <w:basedOn w:val="Ttulo1"/>
    <w:rsid w:val="00AD4F3B"/>
    <w:pPr>
      <w:jc w:val="left"/>
    </w:pPr>
    <w:rPr>
      <w:bCs/>
    </w:rPr>
  </w:style>
  <w:style w:type="paragraph" w:styleId="Mapadeldocumento">
    <w:name w:val="Document Map"/>
    <w:basedOn w:val="Normal"/>
    <w:semiHidden/>
    <w:rsid w:val="0059219B"/>
    <w:pPr>
      <w:shd w:val="clear" w:color="auto" w:fill="000080"/>
    </w:pPr>
    <w:rPr>
      <w:rFonts w:ascii="Tahoma" w:hAnsi="Tahoma" w:cs="Tahoma"/>
      <w:sz w:val="20"/>
    </w:rPr>
  </w:style>
  <w:style w:type="paragraph" w:styleId="Textonotapie">
    <w:name w:val="footnote text"/>
    <w:basedOn w:val="Normal"/>
    <w:semiHidden/>
    <w:rsid w:val="00F46E40"/>
    <w:pPr>
      <w:spacing w:after="0"/>
    </w:pPr>
    <w:rPr>
      <w:rFonts w:ascii="Goudy Old Style" w:hAnsi="Goudy Old Style"/>
      <w:sz w:val="16"/>
      <w:szCs w:val="16"/>
      <w:lang w:eastAsia="ko-KR"/>
    </w:rPr>
  </w:style>
  <w:style w:type="paragraph" w:styleId="Sangra2detindependiente">
    <w:name w:val="Body Text Indent 2"/>
    <w:basedOn w:val="Normal"/>
    <w:rsid w:val="00F46E40"/>
    <w:pPr>
      <w:spacing w:after="0"/>
      <w:ind w:left="283"/>
    </w:pPr>
    <w:rPr>
      <w:rFonts w:ascii="Ottawa" w:hAnsi="Ottawa"/>
      <w:sz w:val="20"/>
      <w:lang w:eastAsia="ko-KR"/>
    </w:rPr>
  </w:style>
  <w:style w:type="table" w:styleId="Tablaconcuadrcula">
    <w:name w:val="Table Grid"/>
    <w:basedOn w:val="Tablanormal"/>
    <w:rsid w:val="007779D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200D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0D8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685AD0"/>
    <w:rPr>
      <w:i/>
      <w:iCs/>
    </w:rPr>
  </w:style>
  <w:style w:type="paragraph" w:styleId="Ttulo">
    <w:name w:val="Title"/>
    <w:basedOn w:val="Normal"/>
    <w:next w:val="Normal"/>
    <w:link w:val="TtuloCar"/>
    <w:qFormat/>
    <w:rsid w:val="007703FA"/>
    <w:pPr>
      <w:framePr w:wrap="around" w:vAnchor="text" w:hAnchor="text" w:y="1"/>
      <w:spacing w:after="300" w:line="240" w:lineRule="auto"/>
      <w:contextualSpacing/>
      <w:jc w:val="center"/>
    </w:pPr>
    <w:rPr>
      <w:rFonts w:ascii="Trebuchet MS" w:eastAsiaTheme="majorEastAsia" w:hAnsi="Trebuchet MS" w:cstheme="majorBidi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rsid w:val="007703FA"/>
    <w:rPr>
      <w:rFonts w:ascii="Trebuchet MS" w:eastAsiaTheme="majorEastAsia" w:hAnsi="Trebuchet MS" w:cstheme="majorBidi"/>
      <w:spacing w:val="5"/>
      <w:kern w:val="28"/>
      <w:sz w:val="40"/>
      <w:szCs w:val="52"/>
    </w:rPr>
  </w:style>
  <w:style w:type="paragraph" w:styleId="Subttulo">
    <w:name w:val="Subtitle"/>
    <w:basedOn w:val="Ttulo"/>
    <w:next w:val="Normal"/>
    <w:link w:val="SubttuloCar"/>
    <w:qFormat/>
    <w:rsid w:val="007703FA"/>
    <w:pPr>
      <w:framePr w:wrap="around"/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7703FA"/>
    <w:rPr>
      <w:rFonts w:ascii="Trebuchet MS" w:eastAsiaTheme="majorEastAsia" w:hAnsi="Trebuchet MS" w:cstheme="majorBidi"/>
      <w:i/>
      <w:iCs/>
      <w:spacing w:val="15"/>
      <w:kern w:val="28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F1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F149E"/>
    <w:rPr>
      <w:rFonts w:ascii="Courier New" w:hAnsi="Courier New" w:cs="Courier New"/>
      <w:lang w:val="es-ES_tradnl" w:eastAsia="es-ES_tradnl"/>
    </w:rPr>
  </w:style>
  <w:style w:type="character" w:customStyle="1" w:styleId="searchhit">
    <w:name w:val="search_hit"/>
    <w:basedOn w:val="Fuentedeprrafopredeter"/>
    <w:rsid w:val="001F149E"/>
  </w:style>
  <w:style w:type="paragraph" w:styleId="Prrafodelista">
    <w:name w:val="List Paragraph"/>
    <w:basedOn w:val="Normal"/>
    <w:uiPriority w:val="34"/>
    <w:qFormat/>
    <w:rsid w:val="00B92A7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E923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previewmsgtext">
    <w:name w:val="previewmsgtext"/>
    <w:basedOn w:val="Fuentedeprrafopredeter"/>
    <w:rsid w:val="003626C0"/>
  </w:style>
  <w:style w:type="character" w:customStyle="1" w:styleId="Ttulo1Car">
    <w:name w:val="Título 1 Car"/>
    <w:basedOn w:val="Fuentedeprrafopredeter"/>
    <w:link w:val="Ttulo1"/>
    <w:rsid w:val="000734AB"/>
    <w:rPr>
      <w:rFonts w:ascii="Arial" w:hAnsi="Arial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rojo\Configuraci&#243;n%20local\Archivos%20temporales%20de%20Internet\Content.Outlook\VKDAP3KI\PSD_PLT_PantillaGen&#233;rica_V1%201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1D6FA8B5E514FA4028DDBDA7228AE" ma:contentTypeVersion="0" ma:contentTypeDescription="Crear nuevo documento." ma:contentTypeScope="" ma:versionID="dc94828513c12f6e5829d27eb5ab8f4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D2CCA-D78D-4E29-B539-672854812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0DAC3C4-7737-4E02-BF73-ADAA7F0C59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DB87D-992D-43EC-803E-FFD84EE8D4F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E95EE5D-F396-4C74-98E4-58DA0AD6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PSD_PLT_PantillaGenérica_V1 1 (2)</Template>
  <TotalTime>852</TotalTime>
  <Pages>3</Pages>
  <Words>213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General</vt:lpstr>
    </vt:vector>
  </TitlesOfParts>
  <Company>Indra</Company>
  <LinksUpToDate>false</LinksUpToDate>
  <CharactersWithSpaces>1409</CharactersWithSpaces>
  <SharedDoc>false</SharedDoc>
  <HLinks>
    <vt:vector size="48" baseType="variant"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_Toc63053607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_Toc63053606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_Toc63053605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_Toc63053604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_Toc63053603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_Toc63053602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_Toc63053601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_Toc63053600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General</dc:title>
  <dc:creator>jrojo</dc:creator>
  <cp:lastModifiedBy>Jesus Mena Arevalo</cp:lastModifiedBy>
  <cp:revision>39</cp:revision>
  <cp:lastPrinted>2013-05-28T09:48:00Z</cp:lastPrinted>
  <dcterms:created xsi:type="dcterms:W3CDTF">2012-04-12T11:37:00Z</dcterms:created>
  <dcterms:modified xsi:type="dcterms:W3CDTF">2014-07-22T11:26:00Z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0x010100CDA1D6FA8B5E514FA4028DDBDA7228AE</vt:lpwstr>
  </property>
</Properties>
</file>