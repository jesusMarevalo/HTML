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25B" w:rsidRDefault="0014525B" w:rsidP="0014525B">
      <w:pPr>
        <w:pStyle w:val="Portada"/>
      </w:pPr>
    </w:p>
    <w:p w:rsidR="0014525B" w:rsidRDefault="0014525B" w:rsidP="0014525B">
      <w:pPr>
        <w:pStyle w:val="Portada"/>
      </w:pPr>
    </w:p>
    <w:p w:rsidR="0014525B" w:rsidRDefault="0014525B" w:rsidP="0014525B">
      <w:pPr>
        <w:pStyle w:val="Portada"/>
      </w:pPr>
    </w:p>
    <w:p w:rsidR="0014525B" w:rsidRDefault="0014525B" w:rsidP="0014525B">
      <w:pPr>
        <w:pStyle w:val="Portada"/>
      </w:pPr>
    </w:p>
    <w:p w:rsidR="00926C05" w:rsidRDefault="0014525B" w:rsidP="0014525B">
      <w:pPr>
        <w:pStyle w:val="Portada"/>
      </w:pPr>
      <w:r>
        <w:drawing>
          <wp:inline distT="0" distB="0" distL="0" distR="0">
            <wp:extent cx="2248880" cy="3254477"/>
            <wp:effectExtent l="19050" t="0" r="0" b="0"/>
            <wp:docPr id="2" name="1 Imagen" descr="alt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ten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1242" cy="325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25B" w:rsidRDefault="0014525B" w:rsidP="0014525B">
      <w:pPr>
        <w:pStyle w:val="Portada"/>
      </w:pPr>
    </w:p>
    <w:p w:rsidR="0014525B" w:rsidRDefault="0014525B" w:rsidP="0014525B">
      <w:pPr>
        <w:pStyle w:val="Portada"/>
        <w:rPr>
          <w:sz w:val="64"/>
          <w:szCs w:val="64"/>
        </w:rPr>
      </w:pPr>
      <w:r w:rsidRPr="0014525B">
        <w:rPr>
          <w:sz w:val="64"/>
          <w:szCs w:val="64"/>
        </w:rPr>
        <w:t>ALTEN I+D+i</w:t>
      </w:r>
    </w:p>
    <w:p w:rsidR="0014525B" w:rsidRDefault="0014525B" w:rsidP="0014525B">
      <w:pPr>
        <w:pStyle w:val="Portada"/>
        <w:rPr>
          <w:sz w:val="64"/>
          <w:szCs w:val="64"/>
        </w:rPr>
      </w:pPr>
    </w:p>
    <w:p w:rsidR="00C961EF" w:rsidRDefault="00C961EF" w:rsidP="0014525B">
      <w:pPr>
        <w:pStyle w:val="Portada"/>
        <w:rPr>
          <w:sz w:val="32"/>
          <w:szCs w:val="64"/>
        </w:rPr>
      </w:pPr>
      <w:r>
        <w:rPr>
          <w:sz w:val="32"/>
          <w:szCs w:val="64"/>
        </w:rPr>
        <w:t xml:space="preserve">EJERCICIOS HTML - EJERCICIOS </w:t>
      </w:r>
      <w:r w:rsidR="001A0B30">
        <w:rPr>
          <w:sz w:val="32"/>
          <w:szCs w:val="64"/>
        </w:rPr>
        <w:t>FORMULARIOS</w:t>
      </w:r>
    </w:p>
    <w:p w:rsidR="003626C0" w:rsidRDefault="003626C0" w:rsidP="0014525B">
      <w:pPr>
        <w:pStyle w:val="Portada"/>
        <w:rPr>
          <w:sz w:val="32"/>
          <w:szCs w:val="64"/>
        </w:rPr>
      </w:pPr>
    </w:p>
    <w:p w:rsidR="003626C0" w:rsidRDefault="003626C0" w:rsidP="0014525B">
      <w:pPr>
        <w:pStyle w:val="Portada"/>
        <w:rPr>
          <w:sz w:val="32"/>
          <w:szCs w:val="64"/>
        </w:rPr>
      </w:pPr>
    </w:p>
    <w:p w:rsidR="003626C0" w:rsidRDefault="003626C0" w:rsidP="0014525B">
      <w:pPr>
        <w:pStyle w:val="Portada"/>
        <w:rPr>
          <w:sz w:val="32"/>
          <w:szCs w:val="64"/>
        </w:rPr>
      </w:pPr>
    </w:p>
    <w:p w:rsidR="003626C0" w:rsidRDefault="003626C0" w:rsidP="0014525B">
      <w:pPr>
        <w:pStyle w:val="Portada"/>
        <w:rPr>
          <w:sz w:val="32"/>
          <w:szCs w:val="64"/>
        </w:rPr>
      </w:pPr>
    </w:p>
    <w:p w:rsidR="003626C0" w:rsidRDefault="003626C0" w:rsidP="0014525B">
      <w:pPr>
        <w:pStyle w:val="Portada"/>
        <w:rPr>
          <w:sz w:val="32"/>
          <w:szCs w:val="64"/>
        </w:rPr>
      </w:pPr>
    </w:p>
    <w:p w:rsidR="0014525B" w:rsidRPr="0014525B" w:rsidRDefault="0014525B" w:rsidP="0014525B">
      <w:pPr>
        <w:pStyle w:val="Portada"/>
        <w:rPr>
          <w:sz w:val="64"/>
          <w:szCs w:val="64"/>
        </w:rPr>
        <w:sectPr w:rsidR="0014525B" w:rsidRPr="0014525B" w:rsidSect="0014525B">
          <w:headerReference w:type="default" r:id="rId13"/>
          <w:footerReference w:type="even" r:id="rId14"/>
          <w:footerReference w:type="default" r:id="rId15"/>
          <w:pgSz w:w="11906" w:h="16838" w:code="9"/>
          <w:pgMar w:top="720" w:right="720" w:bottom="720" w:left="720" w:header="680" w:footer="680" w:gutter="0"/>
          <w:cols w:space="720"/>
          <w:titlePg/>
          <w:docGrid w:linePitch="299"/>
        </w:sectPr>
      </w:pPr>
    </w:p>
    <w:p w:rsidR="000734AB" w:rsidRDefault="00C961EF" w:rsidP="00C37E2A">
      <w:pPr>
        <w:pStyle w:val="Ttulo1"/>
        <w:spacing w:before="0" w:after="0" w:line="276" w:lineRule="auto"/>
        <w:rPr>
          <w:rFonts w:asciiTheme="majorHAnsi" w:hAnsiTheme="majorHAnsi"/>
          <w:color w:val="4F81BD" w:themeColor="accent1"/>
          <w:sz w:val="24"/>
        </w:rPr>
      </w:pPr>
      <w:r>
        <w:rPr>
          <w:rFonts w:asciiTheme="majorHAnsi" w:hAnsiTheme="majorHAnsi"/>
          <w:color w:val="4F81BD" w:themeColor="accent1"/>
          <w:sz w:val="24"/>
        </w:rPr>
        <w:lastRenderedPageBreak/>
        <w:t>Ejercicio</w:t>
      </w:r>
      <w:r w:rsidR="001A1C79">
        <w:rPr>
          <w:rFonts w:asciiTheme="majorHAnsi" w:hAnsiTheme="majorHAnsi"/>
          <w:color w:val="4F81BD" w:themeColor="accent1"/>
          <w:sz w:val="24"/>
        </w:rPr>
        <w:t>40</w:t>
      </w:r>
      <w:r>
        <w:rPr>
          <w:rFonts w:asciiTheme="majorHAnsi" w:hAnsiTheme="majorHAnsi"/>
          <w:color w:val="4F81BD" w:themeColor="accent1"/>
          <w:sz w:val="24"/>
        </w:rPr>
        <w:t>.html</w:t>
      </w:r>
    </w:p>
    <w:p w:rsidR="001A1C79" w:rsidRDefault="00E3718C" w:rsidP="00522D50">
      <w:pPr>
        <w:autoSpaceDE w:val="0"/>
        <w:autoSpaceDN w:val="0"/>
        <w:adjustRightInd w:val="0"/>
        <w:spacing w:after="0" w:line="276" w:lineRule="auto"/>
        <w:jc w:val="left"/>
        <w:rPr>
          <w:rFonts w:asciiTheme="minorHAnsi" w:hAnsiTheme="minorHAnsi" w:cstheme="minorHAnsi"/>
          <w:sz w:val="20"/>
          <w:lang w:val="es-ES_tradnl"/>
        </w:rPr>
      </w:pPr>
      <w:r w:rsidRPr="00522D50">
        <w:rPr>
          <w:rFonts w:asciiTheme="minorHAnsi" w:hAnsiTheme="minorHAnsi" w:cstheme="minorHAnsi"/>
          <w:sz w:val="20"/>
          <w:lang w:val="es-ES_tradnl"/>
        </w:rPr>
        <w:t>Crear</w:t>
      </w:r>
      <w:r w:rsidR="00C961EF" w:rsidRPr="00522D50">
        <w:rPr>
          <w:rFonts w:asciiTheme="minorHAnsi" w:hAnsiTheme="minorHAnsi" w:cstheme="minorHAnsi"/>
          <w:sz w:val="20"/>
          <w:lang w:val="es-ES_tradnl"/>
        </w:rPr>
        <w:t xml:space="preserve"> </w:t>
      </w:r>
      <w:r w:rsidR="00522D50" w:rsidRPr="00522D50">
        <w:rPr>
          <w:rFonts w:asciiTheme="minorHAnsi" w:hAnsiTheme="minorHAnsi" w:cstheme="minorHAnsi"/>
          <w:sz w:val="20"/>
          <w:lang w:val="es-ES_tradnl"/>
        </w:rPr>
        <w:t>un</w:t>
      </w:r>
      <w:r w:rsidR="001A1C79">
        <w:rPr>
          <w:rFonts w:asciiTheme="minorHAnsi" w:hAnsiTheme="minorHAnsi" w:cstheme="minorHAnsi"/>
          <w:sz w:val="20"/>
          <w:lang w:val="es-ES_tradnl"/>
        </w:rPr>
        <w:t>a página que muestre centrados los siguientes formatos de calendarios:</w:t>
      </w:r>
    </w:p>
    <w:p w:rsidR="001A1C79" w:rsidRDefault="001A1C79" w:rsidP="00522D50">
      <w:pPr>
        <w:autoSpaceDE w:val="0"/>
        <w:autoSpaceDN w:val="0"/>
        <w:adjustRightInd w:val="0"/>
        <w:spacing w:after="0" w:line="276" w:lineRule="auto"/>
        <w:jc w:val="left"/>
        <w:rPr>
          <w:rFonts w:asciiTheme="minorHAnsi" w:hAnsiTheme="minorHAnsi" w:cstheme="minorHAnsi"/>
          <w:sz w:val="18"/>
          <w:lang w:val="es-ES_tradnl"/>
        </w:rPr>
      </w:pPr>
      <w:r>
        <w:rPr>
          <w:noProof/>
        </w:rPr>
        <w:drawing>
          <wp:inline distT="0" distB="0" distL="0" distR="0" wp14:anchorId="66BCF261" wp14:editId="79AB63ED">
            <wp:extent cx="3053301" cy="131324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0734" cy="131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C79" w:rsidRDefault="001A1C79" w:rsidP="00522D50">
      <w:pPr>
        <w:autoSpaceDE w:val="0"/>
        <w:autoSpaceDN w:val="0"/>
        <w:adjustRightInd w:val="0"/>
        <w:spacing w:after="0" w:line="276" w:lineRule="auto"/>
        <w:jc w:val="left"/>
        <w:rPr>
          <w:rFonts w:asciiTheme="minorHAnsi" w:hAnsiTheme="minorHAnsi" w:cstheme="minorHAnsi"/>
          <w:sz w:val="18"/>
          <w:lang w:val="es-ES_tradnl"/>
        </w:rPr>
      </w:pPr>
      <w:r>
        <w:rPr>
          <w:noProof/>
        </w:rPr>
        <w:drawing>
          <wp:inline distT="0" distB="0" distL="0" distR="0" wp14:anchorId="41984976" wp14:editId="61EE758C">
            <wp:extent cx="2846567" cy="17832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8607" cy="178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C79" w:rsidRDefault="001A1C79" w:rsidP="00522D50">
      <w:pPr>
        <w:autoSpaceDE w:val="0"/>
        <w:autoSpaceDN w:val="0"/>
        <w:adjustRightInd w:val="0"/>
        <w:spacing w:after="0" w:line="276" w:lineRule="auto"/>
        <w:jc w:val="left"/>
        <w:rPr>
          <w:rFonts w:asciiTheme="minorHAnsi" w:hAnsiTheme="minorHAnsi" w:cstheme="minorHAnsi"/>
          <w:sz w:val="18"/>
          <w:lang w:val="es-ES_tradnl"/>
        </w:rPr>
      </w:pPr>
      <w:r>
        <w:rPr>
          <w:noProof/>
        </w:rPr>
        <w:drawing>
          <wp:inline distT="0" distB="0" distL="0" distR="0" wp14:anchorId="02E0179F" wp14:editId="3F3B10DF">
            <wp:extent cx="2934031" cy="229718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33778" cy="229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C79" w:rsidRDefault="001A1C79" w:rsidP="00522D50">
      <w:pPr>
        <w:autoSpaceDE w:val="0"/>
        <w:autoSpaceDN w:val="0"/>
        <w:adjustRightInd w:val="0"/>
        <w:spacing w:after="0" w:line="276" w:lineRule="auto"/>
        <w:jc w:val="left"/>
        <w:rPr>
          <w:rFonts w:asciiTheme="minorHAnsi" w:hAnsiTheme="minorHAnsi" w:cstheme="minorHAnsi"/>
          <w:sz w:val="18"/>
          <w:lang w:val="es-ES_tradnl"/>
        </w:rPr>
      </w:pPr>
      <w:r>
        <w:rPr>
          <w:noProof/>
        </w:rPr>
        <w:drawing>
          <wp:inline distT="0" distB="0" distL="0" distR="0" wp14:anchorId="38D84A7A" wp14:editId="18A6644E">
            <wp:extent cx="2146852" cy="2021864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45575" cy="2020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C79" w:rsidRDefault="001A1C79" w:rsidP="00522D50">
      <w:pPr>
        <w:autoSpaceDE w:val="0"/>
        <w:autoSpaceDN w:val="0"/>
        <w:adjustRightInd w:val="0"/>
        <w:spacing w:after="0" w:line="276" w:lineRule="auto"/>
        <w:jc w:val="left"/>
        <w:rPr>
          <w:rFonts w:asciiTheme="minorHAnsi" w:hAnsiTheme="minorHAnsi" w:cstheme="minorHAnsi"/>
          <w:sz w:val="18"/>
          <w:lang w:val="es-ES_tradnl"/>
        </w:rPr>
      </w:pPr>
      <w:r>
        <w:rPr>
          <w:noProof/>
        </w:rPr>
        <w:lastRenderedPageBreak/>
        <w:drawing>
          <wp:inline distT="0" distB="0" distL="0" distR="0" wp14:anchorId="73CFC038" wp14:editId="2BC29605">
            <wp:extent cx="2724575" cy="209914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24638" cy="209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C79" w:rsidRDefault="001A1C79" w:rsidP="00522D50">
      <w:pPr>
        <w:autoSpaceDE w:val="0"/>
        <w:autoSpaceDN w:val="0"/>
        <w:adjustRightInd w:val="0"/>
        <w:spacing w:after="0" w:line="276" w:lineRule="auto"/>
        <w:jc w:val="left"/>
        <w:rPr>
          <w:rFonts w:asciiTheme="minorHAnsi" w:hAnsiTheme="minorHAnsi" w:cstheme="minorHAnsi"/>
          <w:sz w:val="18"/>
          <w:lang w:val="es-ES_tradnl"/>
        </w:rPr>
      </w:pPr>
      <w:r>
        <w:rPr>
          <w:noProof/>
        </w:rPr>
        <w:drawing>
          <wp:inline distT="0" distB="0" distL="0" distR="0" wp14:anchorId="47CB29CA" wp14:editId="580F063E">
            <wp:extent cx="2736728" cy="1908313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38144" cy="190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C79" w:rsidRDefault="001A1C79" w:rsidP="00522D50">
      <w:pPr>
        <w:autoSpaceDE w:val="0"/>
        <w:autoSpaceDN w:val="0"/>
        <w:adjustRightInd w:val="0"/>
        <w:spacing w:after="0" w:line="276" w:lineRule="auto"/>
        <w:jc w:val="left"/>
        <w:rPr>
          <w:rFonts w:asciiTheme="minorHAnsi" w:hAnsiTheme="minorHAnsi" w:cstheme="minorHAnsi"/>
          <w:sz w:val="18"/>
          <w:lang w:val="es-ES_tradnl"/>
        </w:rPr>
      </w:pPr>
      <w:r>
        <w:rPr>
          <w:noProof/>
        </w:rPr>
        <w:drawing>
          <wp:inline distT="0" distB="0" distL="0" distR="0" wp14:anchorId="3DE06745" wp14:editId="7FCC6FDF">
            <wp:extent cx="2609237" cy="1844703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09668" cy="184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C79" w:rsidRDefault="001A1C79" w:rsidP="00522D50">
      <w:pPr>
        <w:autoSpaceDE w:val="0"/>
        <w:autoSpaceDN w:val="0"/>
        <w:adjustRightInd w:val="0"/>
        <w:spacing w:after="0" w:line="276" w:lineRule="auto"/>
        <w:jc w:val="left"/>
        <w:rPr>
          <w:rFonts w:asciiTheme="minorHAnsi" w:hAnsiTheme="minorHAnsi" w:cstheme="minorHAnsi"/>
          <w:sz w:val="18"/>
          <w:lang w:val="es-ES_tradnl"/>
        </w:rPr>
      </w:pPr>
      <w:r>
        <w:rPr>
          <w:noProof/>
        </w:rPr>
        <w:drawing>
          <wp:inline distT="0" distB="0" distL="0" distR="0" wp14:anchorId="1A2544B0" wp14:editId="22C8DAD2">
            <wp:extent cx="2502483" cy="179699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09773" cy="18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C79" w:rsidRDefault="001A1C79" w:rsidP="00522D50">
      <w:pPr>
        <w:autoSpaceDE w:val="0"/>
        <w:autoSpaceDN w:val="0"/>
        <w:adjustRightInd w:val="0"/>
        <w:spacing w:after="0" w:line="276" w:lineRule="auto"/>
        <w:jc w:val="left"/>
        <w:rPr>
          <w:rFonts w:asciiTheme="minorHAnsi" w:hAnsiTheme="minorHAnsi" w:cstheme="minorHAnsi"/>
          <w:sz w:val="18"/>
          <w:lang w:val="es-ES_tradnl"/>
        </w:rPr>
      </w:pPr>
    </w:p>
    <w:p w:rsidR="00522D50" w:rsidRDefault="00092F25" w:rsidP="00522D50">
      <w:pPr>
        <w:autoSpaceDE w:val="0"/>
        <w:autoSpaceDN w:val="0"/>
        <w:adjustRightInd w:val="0"/>
        <w:spacing w:after="0" w:line="276" w:lineRule="auto"/>
        <w:jc w:val="left"/>
        <w:rPr>
          <w:rFonts w:asciiTheme="minorHAnsi" w:hAnsiTheme="minorHAnsi" w:cstheme="minorHAnsi"/>
          <w:sz w:val="18"/>
          <w:lang w:val="es-ES_tradnl"/>
        </w:rPr>
      </w:pPr>
      <w:r w:rsidRPr="00C961EF">
        <w:rPr>
          <w:rFonts w:asciiTheme="minorHAnsi" w:hAnsiTheme="minorHAnsi" w:cstheme="minorHAnsi"/>
          <w:sz w:val="18"/>
          <w:lang w:val="es-ES_tradnl"/>
        </w:rPr>
        <w:t xml:space="preserve"> </w:t>
      </w:r>
    </w:p>
    <w:p w:rsidR="001A1C79" w:rsidRPr="00C961EF" w:rsidRDefault="001A1C79" w:rsidP="00522D50">
      <w:pPr>
        <w:autoSpaceDE w:val="0"/>
        <w:autoSpaceDN w:val="0"/>
        <w:adjustRightInd w:val="0"/>
        <w:spacing w:after="0" w:line="276" w:lineRule="auto"/>
        <w:jc w:val="left"/>
        <w:rPr>
          <w:rFonts w:asciiTheme="minorHAnsi" w:hAnsiTheme="minorHAnsi" w:cstheme="minorHAnsi"/>
          <w:sz w:val="18"/>
          <w:lang w:val="es-ES_tradnl"/>
        </w:rPr>
      </w:pPr>
    </w:p>
    <w:p w:rsidR="00C05096" w:rsidRDefault="00C961EF" w:rsidP="00C37E2A">
      <w:pPr>
        <w:pStyle w:val="Ttulo1"/>
        <w:spacing w:before="0" w:after="0" w:line="276" w:lineRule="auto"/>
        <w:rPr>
          <w:rFonts w:asciiTheme="majorHAnsi" w:hAnsiTheme="majorHAnsi"/>
          <w:color w:val="4F81BD" w:themeColor="accent1"/>
          <w:sz w:val="24"/>
        </w:rPr>
      </w:pPr>
      <w:r>
        <w:rPr>
          <w:rFonts w:asciiTheme="majorHAnsi" w:hAnsiTheme="majorHAnsi"/>
          <w:color w:val="4F81BD" w:themeColor="accent1"/>
          <w:sz w:val="24"/>
        </w:rPr>
        <w:lastRenderedPageBreak/>
        <w:t>Ejercicio</w:t>
      </w:r>
      <w:r w:rsidR="0074372F">
        <w:rPr>
          <w:rFonts w:asciiTheme="majorHAnsi" w:hAnsiTheme="majorHAnsi"/>
          <w:color w:val="4F81BD" w:themeColor="accent1"/>
          <w:sz w:val="24"/>
        </w:rPr>
        <w:t>41</w:t>
      </w:r>
      <w:r>
        <w:rPr>
          <w:rFonts w:asciiTheme="majorHAnsi" w:hAnsiTheme="majorHAnsi"/>
          <w:color w:val="4F81BD" w:themeColor="accent1"/>
          <w:sz w:val="24"/>
        </w:rPr>
        <w:t>.html</w:t>
      </w:r>
    </w:p>
    <w:p w:rsidR="0074372F" w:rsidRDefault="00E3718C" w:rsidP="00C37E2A">
      <w:pPr>
        <w:autoSpaceDE w:val="0"/>
        <w:autoSpaceDN w:val="0"/>
        <w:adjustRightInd w:val="0"/>
        <w:spacing w:after="0" w:line="276" w:lineRule="auto"/>
        <w:jc w:val="left"/>
        <w:rPr>
          <w:rFonts w:asciiTheme="minorHAnsi" w:hAnsiTheme="minorHAnsi" w:cstheme="minorHAnsi"/>
          <w:sz w:val="20"/>
          <w:lang w:val="es-ES_tradnl"/>
        </w:rPr>
      </w:pPr>
      <w:r w:rsidRPr="00522D50">
        <w:rPr>
          <w:rFonts w:asciiTheme="minorHAnsi" w:hAnsiTheme="minorHAnsi" w:cstheme="minorHAnsi"/>
          <w:sz w:val="20"/>
          <w:lang w:val="es-ES_tradnl"/>
        </w:rPr>
        <w:t xml:space="preserve">Crear </w:t>
      </w:r>
      <w:r w:rsidR="00092F25">
        <w:rPr>
          <w:rFonts w:asciiTheme="minorHAnsi" w:hAnsiTheme="minorHAnsi" w:cstheme="minorHAnsi"/>
          <w:sz w:val="20"/>
          <w:lang w:val="es-ES_tradnl"/>
        </w:rPr>
        <w:t>un</w:t>
      </w:r>
      <w:r w:rsidR="0074372F">
        <w:rPr>
          <w:rFonts w:asciiTheme="minorHAnsi" w:hAnsiTheme="minorHAnsi" w:cstheme="minorHAnsi"/>
          <w:sz w:val="20"/>
          <w:lang w:val="es-ES_tradnl"/>
        </w:rPr>
        <w:t>a página que muestre las siguientes listas:</w:t>
      </w:r>
    </w:p>
    <w:p w:rsidR="0074372F" w:rsidRDefault="0074372F" w:rsidP="00C37E2A">
      <w:pPr>
        <w:autoSpaceDE w:val="0"/>
        <w:autoSpaceDN w:val="0"/>
        <w:adjustRightInd w:val="0"/>
        <w:spacing w:after="0" w:line="276" w:lineRule="auto"/>
        <w:jc w:val="left"/>
        <w:rPr>
          <w:rFonts w:asciiTheme="minorHAnsi" w:hAnsiTheme="minorHAnsi" w:cstheme="minorHAnsi"/>
          <w:sz w:val="20"/>
          <w:lang w:val="es-ES_tradnl"/>
        </w:rPr>
      </w:pPr>
      <w:r>
        <w:rPr>
          <w:noProof/>
        </w:rPr>
        <w:drawing>
          <wp:inline distT="0" distB="0" distL="0" distR="0" wp14:anchorId="13B5FADE" wp14:editId="31F38790">
            <wp:extent cx="5612130" cy="3898900"/>
            <wp:effectExtent l="0" t="0" r="762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72F" w:rsidRDefault="0074372F" w:rsidP="00C37E2A">
      <w:pPr>
        <w:autoSpaceDE w:val="0"/>
        <w:autoSpaceDN w:val="0"/>
        <w:adjustRightInd w:val="0"/>
        <w:spacing w:after="0" w:line="276" w:lineRule="auto"/>
        <w:jc w:val="left"/>
        <w:rPr>
          <w:rFonts w:asciiTheme="minorHAnsi" w:hAnsiTheme="minorHAnsi" w:cstheme="minorHAnsi"/>
          <w:sz w:val="20"/>
          <w:lang w:val="es-ES_tradnl"/>
        </w:rPr>
      </w:pPr>
      <w:r>
        <w:rPr>
          <w:noProof/>
        </w:rPr>
        <w:drawing>
          <wp:inline distT="0" distB="0" distL="0" distR="0" wp14:anchorId="47F0C5FD" wp14:editId="71A43846">
            <wp:extent cx="5612130" cy="409829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096" w:rsidRDefault="00E3718C" w:rsidP="00C37E2A">
      <w:pPr>
        <w:pStyle w:val="Ttulo1"/>
        <w:spacing w:before="0" w:after="0" w:line="276" w:lineRule="auto"/>
        <w:rPr>
          <w:rFonts w:asciiTheme="majorHAnsi" w:hAnsiTheme="majorHAnsi"/>
          <w:color w:val="4F81BD" w:themeColor="accent1"/>
          <w:sz w:val="24"/>
        </w:rPr>
      </w:pPr>
      <w:r>
        <w:rPr>
          <w:rFonts w:asciiTheme="majorHAnsi" w:hAnsiTheme="majorHAnsi"/>
          <w:color w:val="4F81BD" w:themeColor="accent1"/>
          <w:sz w:val="24"/>
        </w:rPr>
        <w:lastRenderedPageBreak/>
        <w:t>Ejercicio</w:t>
      </w:r>
      <w:r w:rsidR="0074372F">
        <w:rPr>
          <w:rFonts w:asciiTheme="majorHAnsi" w:hAnsiTheme="majorHAnsi"/>
          <w:color w:val="4F81BD" w:themeColor="accent1"/>
          <w:sz w:val="24"/>
        </w:rPr>
        <w:t>42</w:t>
      </w:r>
      <w:r>
        <w:rPr>
          <w:rFonts w:asciiTheme="majorHAnsi" w:hAnsiTheme="majorHAnsi"/>
          <w:color w:val="4F81BD" w:themeColor="accent1"/>
          <w:sz w:val="24"/>
        </w:rPr>
        <w:t>.html</w:t>
      </w:r>
    </w:p>
    <w:p w:rsidR="00C961EF" w:rsidRDefault="00E3718C" w:rsidP="00C37E2A">
      <w:pPr>
        <w:autoSpaceDE w:val="0"/>
        <w:autoSpaceDN w:val="0"/>
        <w:adjustRightInd w:val="0"/>
        <w:spacing w:after="0" w:line="276" w:lineRule="auto"/>
        <w:jc w:val="left"/>
        <w:rPr>
          <w:rFonts w:asciiTheme="minorHAnsi" w:hAnsiTheme="minorHAnsi" w:cstheme="minorHAnsi"/>
          <w:sz w:val="20"/>
          <w:lang w:val="es-ES_tradnl"/>
        </w:rPr>
      </w:pPr>
      <w:r w:rsidRPr="00522D50">
        <w:rPr>
          <w:rFonts w:asciiTheme="minorHAnsi" w:hAnsiTheme="minorHAnsi" w:cstheme="minorHAnsi"/>
          <w:lang w:val="es-ES_tradnl"/>
        </w:rPr>
        <w:t xml:space="preserve">Crear </w:t>
      </w:r>
      <w:r w:rsidRPr="00522D50">
        <w:rPr>
          <w:rFonts w:asciiTheme="minorHAnsi" w:hAnsiTheme="minorHAnsi" w:cstheme="minorHAnsi"/>
          <w:sz w:val="20"/>
          <w:lang w:val="es-ES_tradnl"/>
        </w:rPr>
        <w:t>un</w:t>
      </w:r>
      <w:r w:rsidR="0074372F">
        <w:rPr>
          <w:rFonts w:asciiTheme="minorHAnsi" w:hAnsiTheme="minorHAnsi" w:cstheme="minorHAnsi"/>
          <w:sz w:val="20"/>
          <w:lang w:val="es-ES_tradnl"/>
        </w:rPr>
        <w:t>a página que muestre las siguientes listas:</w:t>
      </w:r>
    </w:p>
    <w:p w:rsidR="0074372F" w:rsidRPr="00522D50" w:rsidRDefault="0074372F" w:rsidP="00C37E2A">
      <w:pPr>
        <w:autoSpaceDE w:val="0"/>
        <w:autoSpaceDN w:val="0"/>
        <w:adjustRightInd w:val="0"/>
        <w:spacing w:after="0" w:line="276" w:lineRule="auto"/>
        <w:jc w:val="left"/>
        <w:rPr>
          <w:rFonts w:asciiTheme="minorHAnsi" w:hAnsiTheme="minorHAnsi" w:cstheme="minorHAnsi"/>
          <w:sz w:val="20"/>
          <w:lang w:val="es-ES_tradnl"/>
        </w:rPr>
      </w:pPr>
      <w:r>
        <w:rPr>
          <w:noProof/>
        </w:rPr>
        <w:drawing>
          <wp:inline distT="0" distB="0" distL="0" distR="0" wp14:anchorId="667505CC" wp14:editId="00E8FFBC">
            <wp:extent cx="5907819" cy="781731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06352" cy="781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18C" w:rsidRPr="00C961EF" w:rsidRDefault="00E3718C" w:rsidP="00C37E2A">
      <w:pPr>
        <w:autoSpaceDE w:val="0"/>
        <w:autoSpaceDN w:val="0"/>
        <w:adjustRightInd w:val="0"/>
        <w:spacing w:after="0" w:line="276" w:lineRule="auto"/>
        <w:jc w:val="left"/>
        <w:rPr>
          <w:rFonts w:asciiTheme="minorHAnsi" w:hAnsiTheme="minorHAnsi" w:cstheme="minorHAnsi"/>
          <w:sz w:val="18"/>
          <w:lang w:val="es-ES_tradnl"/>
        </w:rPr>
      </w:pPr>
    </w:p>
    <w:p w:rsidR="00C37E2A" w:rsidRDefault="00C37E2A" w:rsidP="00C37E2A">
      <w:pPr>
        <w:pStyle w:val="Ttulo1"/>
        <w:spacing w:before="0" w:after="0" w:line="276" w:lineRule="auto"/>
        <w:rPr>
          <w:rFonts w:asciiTheme="majorHAnsi" w:hAnsiTheme="majorHAnsi"/>
          <w:color w:val="4F81BD" w:themeColor="accent1"/>
          <w:sz w:val="24"/>
        </w:rPr>
      </w:pPr>
      <w:r w:rsidRPr="0074372F">
        <w:rPr>
          <w:rFonts w:asciiTheme="majorHAnsi" w:hAnsiTheme="majorHAnsi"/>
          <w:color w:val="4F81BD" w:themeColor="accent1"/>
          <w:sz w:val="24"/>
        </w:rPr>
        <w:lastRenderedPageBreak/>
        <w:t>Ejercicio</w:t>
      </w:r>
      <w:r w:rsidR="0074372F">
        <w:rPr>
          <w:rFonts w:asciiTheme="majorHAnsi" w:hAnsiTheme="majorHAnsi"/>
          <w:color w:val="4F81BD" w:themeColor="accent1"/>
          <w:sz w:val="24"/>
        </w:rPr>
        <w:t>43</w:t>
      </w:r>
      <w:r>
        <w:rPr>
          <w:rFonts w:asciiTheme="majorHAnsi" w:hAnsiTheme="majorHAnsi"/>
          <w:color w:val="4F81BD" w:themeColor="accent1"/>
          <w:sz w:val="24"/>
        </w:rPr>
        <w:t>.html</w:t>
      </w:r>
    </w:p>
    <w:p w:rsidR="00A27F84" w:rsidRPr="00E3718C" w:rsidRDefault="005C7C89" w:rsidP="00C37E2A">
      <w:pPr>
        <w:autoSpaceDE w:val="0"/>
        <w:autoSpaceDN w:val="0"/>
        <w:adjustRightInd w:val="0"/>
        <w:spacing w:after="0" w:line="276" w:lineRule="auto"/>
        <w:jc w:val="left"/>
        <w:rPr>
          <w:rFonts w:asciiTheme="minorHAnsi" w:hAnsiTheme="minorHAnsi" w:cstheme="minorHAnsi"/>
          <w:sz w:val="18"/>
          <w:lang w:val="es-ES_tradnl"/>
        </w:rPr>
      </w:pPr>
      <w:r>
        <w:rPr>
          <w:rFonts w:asciiTheme="minorHAnsi" w:hAnsiTheme="minorHAnsi" w:cstheme="minorHAnsi"/>
          <w:sz w:val="20"/>
          <w:lang w:val="es-ES_tradnl"/>
        </w:rPr>
        <w:t>Modificar el fichero index.html de la cabecera para incluir un enlace a cada uno de los ejercicios anteriores</w:t>
      </w:r>
      <w:r w:rsidR="0074372F">
        <w:rPr>
          <w:rFonts w:asciiTheme="minorHAnsi" w:hAnsiTheme="minorHAnsi" w:cstheme="minorHAnsi"/>
          <w:sz w:val="20"/>
          <w:lang w:val="es-ES_tradnl"/>
        </w:rPr>
        <w:t>.</w:t>
      </w:r>
      <w:bookmarkStart w:id="0" w:name="_GoBack"/>
      <w:bookmarkEnd w:id="0"/>
      <w:r w:rsidR="00C37E2A">
        <w:rPr>
          <w:rFonts w:asciiTheme="minorHAnsi" w:hAnsiTheme="minorHAnsi" w:cstheme="minorHAnsi"/>
          <w:sz w:val="20"/>
          <w:lang w:val="es-ES_tradnl"/>
        </w:rPr>
        <w:t xml:space="preserve"> </w:t>
      </w:r>
    </w:p>
    <w:sectPr w:rsidR="00A27F84" w:rsidRPr="00E3718C" w:rsidSect="00AA58F1">
      <w:headerReference w:type="first" r:id="rId27"/>
      <w:pgSz w:w="11906" w:h="16838" w:code="9"/>
      <w:pgMar w:top="720" w:right="720" w:bottom="720" w:left="720" w:header="680" w:footer="68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1BDC" w:rsidRDefault="00F01BDC">
      <w:r>
        <w:separator/>
      </w:r>
    </w:p>
  </w:endnote>
  <w:endnote w:type="continuationSeparator" w:id="0">
    <w:p w:rsidR="00F01BDC" w:rsidRDefault="00F01B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Ottawa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1BDC" w:rsidRDefault="00F01BDC" w:rsidP="00957950">
    <w:pPr>
      <w:pStyle w:val="Piedepgina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4</w:t>
    </w:r>
    <w:r>
      <w:rPr>
        <w:rStyle w:val="Nmerodepgina"/>
      </w:rPr>
      <w:fldChar w:fldCharType="end"/>
    </w:r>
  </w:p>
  <w:p w:rsidR="00F01BDC" w:rsidRDefault="00F01BDC" w:rsidP="00957950">
    <w:pPr>
      <w:pStyle w:val="Piedepgina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1BDC" w:rsidRPr="008C6CEC" w:rsidRDefault="00F01BDC" w:rsidP="00A11BCC">
    <w:pPr>
      <w:pStyle w:val="Piedepgina"/>
      <w:ind w:right="360"/>
      <w:rPr>
        <w:sz w:val="16"/>
      </w:rPr>
    </w:pPr>
  </w:p>
  <w:p w:rsidR="00F01BDC" w:rsidRPr="008C6CEC" w:rsidRDefault="00F01BDC" w:rsidP="00AD3577">
    <w:pPr>
      <w:pStyle w:val="Piedepgina"/>
      <w:framePr w:w="2101" w:wrap="around" w:vAnchor="text" w:hAnchor="page" w:x="5086" w:y="152"/>
      <w:jc w:val="center"/>
      <w:rPr>
        <w:rStyle w:val="Nmerodepgina"/>
        <w:rFonts w:asciiTheme="minorHAnsi" w:hAnsiTheme="minorHAnsi" w:cstheme="minorHAnsi"/>
        <w:sz w:val="16"/>
      </w:rPr>
    </w:pPr>
    <w:r w:rsidRPr="008C6CEC">
      <w:rPr>
        <w:rStyle w:val="Nmerodepgina"/>
        <w:rFonts w:asciiTheme="minorHAnsi" w:hAnsiTheme="minorHAnsi" w:cstheme="minorHAnsi"/>
        <w:sz w:val="16"/>
      </w:rPr>
      <w:t xml:space="preserve">Página </w:t>
    </w:r>
    <w:r w:rsidRPr="008C6CEC">
      <w:rPr>
        <w:rStyle w:val="Nmerodepgina"/>
        <w:rFonts w:asciiTheme="minorHAnsi" w:hAnsiTheme="minorHAnsi" w:cstheme="minorHAnsi"/>
        <w:sz w:val="16"/>
      </w:rPr>
      <w:fldChar w:fldCharType="begin"/>
    </w:r>
    <w:r w:rsidRPr="008C6CEC">
      <w:rPr>
        <w:rStyle w:val="Nmerodepgina"/>
        <w:rFonts w:asciiTheme="minorHAnsi" w:hAnsiTheme="minorHAnsi" w:cstheme="minorHAnsi"/>
        <w:sz w:val="16"/>
      </w:rPr>
      <w:instrText xml:space="preserve"> PAGE </w:instrText>
    </w:r>
    <w:r w:rsidRPr="008C6CEC">
      <w:rPr>
        <w:rStyle w:val="Nmerodepgina"/>
        <w:rFonts w:asciiTheme="minorHAnsi" w:hAnsiTheme="minorHAnsi" w:cstheme="minorHAnsi"/>
        <w:sz w:val="16"/>
      </w:rPr>
      <w:fldChar w:fldCharType="separate"/>
    </w:r>
    <w:r w:rsidR="0074372F">
      <w:rPr>
        <w:rStyle w:val="Nmerodepgina"/>
        <w:rFonts w:asciiTheme="minorHAnsi" w:hAnsiTheme="minorHAnsi" w:cstheme="minorHAnsi"/>
        <w:noProof/>
        <w:sz w:val="16"/>
      </w:rPr>
      <w:t>5</w:t>
    </w:r>
    <w:r w:rsidRPr="008C6CEC">
      <w:rPr>
        <w:rStyle w:val="Nmerodepgina"/>
        <w:rFonts w:asciiTheme="minorHAnsi" w:hAnsiTheme="minorHAnsi" w:cstheme="minorHAnsi"/>
        <w:sz w:val="16"/>
      </w:rPr>
      <w:fldChar w:fldCharType="end"/>
    </w:r>
    <w:r w:rsidRPr="008C6CEC">
      <w:rPr>
        <w:rStyle w:val="Nmerodepgina"/>
        <w:rFonts w:asciiTheme="minorHAnsi" w:hAnsiTheme="minorHAnsi" w:cstheme="minorHAnsi"/>
        <w:sz w:val="16"/>
      </w:rPr>
      <w:t xml:space="preserve"> de </w:t>
    </w:r>
    <w:r w:rsidRPr="008C6CEC">
      <w:rPr>
        <w:rStyle w:val="Nmerodepgina"/>
        <w:rFonts w:asciiTheme="minorHAnsi" w:hAnsiTheme="minorHAnsi" w:cstheme="minorHAnsi"/>
        <w:sz w:val="16"/>
      </w:rPr>
      <w:fldChar w:fldCharType="begin"/>
    </w:r>
    <w:r w:rsidRPr="008C6CEC">
      <w:rPr>
        <w:rStyle w:val="Nmerodepgina"/>
        <w:rFonts w:asciiTheme="minorHAnsi" w:hAnsiTheme="minorHAnsi" w:cstheme="minorHAnsi"/>
        <w:sz w:val="16"/>
      </w:rPr>
      <w:instrText xml:space="preserve"> NUMPAGES </w:instrText>
    </w:r>
    <w:r w:rsidRPr="008C6CEC">
      <w:rPr>
        <w:rStyle w:val="Nmerodepgina"/>
        <w:rFonts w:asciiTheme="minorHAnsi" w:hAnsiTheme="minorHAnsi" w:cstheme="minorHAnsi"/>
        <w:sz w:val="16"/>
      </w:rPr>
      <w:fldChar w:fldCharType="separate"/>
    </w:r>
    <w:r w:rsidR="0074372F">
      <w:rPr>
        <w:rStyle w:val="Nmerodepgina"/>
        <w:rFonts w:asciiTheme="minorHAnsi" w:hAnsiTheme="minorHAnsi" w:cstheme="minorHAnsi"/>
        <w:noProof/>
        <w:sz w:val="16"/>
      </w:rPr>
      <w:t>6</w:t>
    </w:r>
    <w:r w:rsidRPr="008C6CEC">
      <w:rPr>
        <w:rStyle w:val="Nmerodepgina"/>
        <w:rFonts w:asciiTheme="minorHAnsi" w:hAnsiTheme="minorHAnsi" w:cstheme="minorHAnsi"/>
        <w:sz w:val="16"/>
      </w:rPr>
      <w:fldChar w:fldCharType="end"/>
    </w:r>
  </w:p>
  <w:p w:rsidR="00F01BDC" w:rsidRPr="008C6CEC" w:rsidRDefault="00F01BDC" w:rsidP="00AD3577">
    <w:pPr>
      <w:pStyle w:val="Piedepgina"/>
      <w:ind w:right="360"/>
      <w:rPr>
        <w:sz w:val="16"/>
      </w:rPr>
    </w:pPr>
    <w:r w:rsidRPr="00AD3577">
      <w:rPr>
        <w:noProof/>
        <w:sz w:val="16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-28575</wp:posOffset>
          </wp:positionH>
          <wp:positionV relativeFrom="paragraph">
            <wp:posOffset>-123190</wp:posOffset>
          </wp:positionV>
          <wp:extent cx="6724650" cy="66675"/>
          <wp:effectExtent l="19050" t="0" r="0" b="0"/>
          <wp:wrapNone/>
          <wp:docPr id="5" name="1 Imagen" descr="tribanda clea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ribanda clean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24650" cy="63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1BDC" w:rsidRDefault="00F01BDC">
      <w:r>
        <w:separator/>
      </w:r>
    </w:p>
  </w:footnote>
  <w:footnote w:type="continuationSeparator" w:id="0">
    <w:p w:rsidR="00F01BDC" w:rsidRDefault="00F01B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5"/>
      <w:gridCol w:w="5367"/>
    </w:tblGrid>
    <w:tr w:rsidR="00F01BDC" w:rsidTr="00AD3577">
      <w:tc>
        <w:tcPr>
          <w:tcW w:w="5315" w:type="dxa"/>
        </w:tcPr>
        <w:p w:rsidR="00F01BDC" w:rsidRPr="00A92296" w:rsidRDefault="00F01BDC" w:rsidP="00522D50">
          <w:pPr>
            <w:spacing w:after="0" w:line="240" w:lineRule="auto"/>
            <w:rPr>
              <w:rFonts w:asciiTheme="minorHAnsi" w:hAnsiTheme="minorHAnsi" w:cstheme="minorHAnsi"/>
              <w:b/>
              <w:sz w:val="32"/>
            </w:rPr>
          </w:pPr>
          <w:r>
            <w:rPr>
              <w:rFonts w:asciiTheme="minorHAnsi" w:hAnsiTheme="minorHAnsi" w:cstheme="minorHAnsi"/>
              <w:b/>
              <w:sz w:val="32"/>
            </w:rPr>
            <w:t>EJERCICIOS HTML - BASE</w:t>
          </w:r>
        </w:p>
      </w:tc>
      <w:tc>
        <w:tcPr>
          <w:tcW w:w="5367" w:type="dxa"/>
          <w:vMerge w:val="restart"/>
        </w:tcPr>
        <w:p w:rsidR="00F01BDC" w:rsidRPr="00A11BCC" w:rsidRDefault="00F01BDC" w:rsidP="00522D50">
          <w:pPr>
            <w:spacing w:after="0"/>
            <w:jc w:val="right"/>
            <w:rPr>
              <w:rFonts w:asciiTheme="minorHAnsi" w:hAnsiTheme="minorHAnsi" w:cstheme="minorHAnsi"/>
              <w:sz w:val="24"/>
            </w:rPr>
          </w:pPr>
          <w:r w:rsidRPr="00A92296">
            <w:rPr>
              <w:rFonts w:asciiTheme="minorHAnsi" w:hAnsiTheme="minorHAnsi" w:cstheme="minorHAnsi"/>
              <w:noProof/>
              <w:sz w:val="24"/>
            </w:rPr>
            <w:drawing>
              <wp:inline distT="0" distB="0" distL="0" distR="0">
                <wp:extent cx="399112" cy="666750"/>
                <wp:effectExtent l="19050" t="0" r="938" b="0"/>
                <wp:docPr id="3" name="8 Imagen" descr="Alte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lten.pn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9953" cy="6681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01BDC" w:rsidTr="00AD3577">
      <w:trPr>
        <w:trHeight w:val="367"/>
      </w:trPr>
      <w:tc>
        <w:tcPr>
          <w:tcW w:w="5315" w:type="dxa"/>
        </w:tcPr>
        <w:p w:rsidR="00F01BDC" w:rsidRPr="00A92296" w:rsidRDefault="00F01BDC" w:rsidP="00522D50">
          <w:pPr>
            <w:spacing w:after="0" w:line="240" w:lineRule="auto"/>
            <w:rPr>
              <w:rFonts w:asciiTheme="minorHAnsi" w:hAnsiTheme="minorHAnsi" w:cstheme="minorHAnsi"/>
              <w:b/>
              <w:sz w:val="32"/>
            </w:rPr>
          </w:pPr>
          <w:r w:rsidRPr="00A92296">
            <w:rPr>
              <w:rFonts w:asciiTheme="minorHAnsi" w:hAnsiTheme="minorHAnsi" w:cstheme="minorHAnsi"/>
              <w:b/>
              <w:sz w:val="32"/>
            </w:rPr>
            <w:t xml:space="preserve">ALTEN </w:t>
          </w:r>
          <w:proofErr w:type="spellStart"/>
          <w:r w:rsidRPr="00A92296">
            <w:rPr>
              <w:rFonts w:asciiTheme="minorHAnsi" w:hAnsiTheme="minorHAnsi" w:cstheme="minorHAnsi"/>
              <w:b/>
              <w:sz w:val="32"/>
            </w:rPr>
            <w:t>I+D+i</w:t>
          </w:r>
          <w:proofErr w:type="spellEnd"/>
        </w:p>
      </w:tc>
      <w:tc>
        <w:tcPr>
          <w:tcW w:w="5367" w:type="dxa"/>
          <w:vMerge/>
        </w:tcPr>
        <w:p w:rsidR="00F01BDC" w:rsidRPr="00A11BCC" w:rsidRDefault="00F01BDC" w:rsidP="00522D50">
          <w:pPr>
            <w:spacing w:after="0"/>
            <w:jc w:val="right"/>
            <w:rPr>
              <w:rFonts w:asciiTheme="minorHAnsi" w:hAnsiTheme="minorHAnsi" w:cstheme="minorHAnsi"/>
              <w:sz w:val="24"/>
            </w:rPr>
          </w:pPr>
        </w:p>
      </w:tc>
    </w:tr>
  </w:tbl>
  <w:p w:rsidR="00F01BDC" w:rsidRDefault="00F01BDC" w:rsidP="00AD3577">
    <w:pPr>
      <w:spacing w:after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142" w:type="dxa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13"/>
      <w:gridCol w:w="7229"/>
    </w:tblGrid>
    <w:tr w:rsidR="00F01BDC">
      <w:trPr>
        <w:cantSplit/>
        <w:trHeight w:hRule="exact" w:val="340"/>
        <w:tblHeader/>
      </w:trPr>
      <w:tc>
        <w:tcPr>
          <w:tcW w:w="1913" w:type="dxa"/>
          <w:vMerge w:val="restart"/>
          <w:vAlign w:val="center"/>
        </w:tcPr>
        <w:p w:rsidR="00F01BDC" w:rsidRDefault="00F01BDC" w:rsidP="00A32D4D">
          <w:pPr>
            <w:jc w:val="center"/>
          </w:pPr>
          <w:r>
            <w:rPr>
              <w:noProof/>
            </w:rPr>
            <w:drawing>
              <wp:inline distT="0" distB="0" distL="0" distR="0">
                <wp:extent cx="628650" cy="476250"/>
                <wp:effectExtent l="19050" t="0" r="0" b="0"/>
                <wp:docPr id="14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650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drawing>
              <wp:inline distT="0" distB="0" distL="0" distR="0">
                <wp:extent cx="752475" cy="171450"/>
                <wp:effectExtent l="19050" t="0" r="9525" b="0"/>
                <wp:docPr id="27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171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9" w:type="dxa"/>
          <w:vAlign w:val="bottom"/>
        </w:tcPr>
        <w:p w:rsidR="00F01BDC" w:rsidRPr="00787DEC" w:rsidRDefault="00F01BDC" w:rsidP="00787DEC">
          <w:pPr>
            <w:pStyle w:val="Encabezadotexto"/>
            <w:spacing w:after="0"/>
            <w:rPr>
              <w:b/>
              <w:bCs/>
              <w:i/>
              <w:szCs w:val="22"/>
            </w:rPr>
          </w:pPr>
          <w:r>
            <w:rPr>
              <w:b/>
              <w:bCs/>
              <w:i/>
              <w:szCs w:val="22"/>
            </w:rPr>
            <w:t>&lt;TIPO DE DOCUMENTO&gt;</w:t>
          </w:r>
        </w:p>
      </w:tc>
    </w:tr>
    <w:tr w:rsidR="00F01BDC">
      <w:trPr>
        <w:cantSplit/>
        <w:trHeight w:hRule="exact" w:val="340"/>
        <w:tblHeader/>
      </w:trPr>
      <w:tc>
        <w:tcPr>
          <w:tcW w:w="1913" w:type="dxa"/>
          <w:vMerge/>
        </w:tcPr>
        <w:p w:rsidR="00F01BDC" w:rsidRPr="009F1E8F" w:rsidRDefault="00F01BDC" w:rsidP="00C959C8">
          <w:pPr>
            <w:pStyle w:val="Encabezado"/>
            <w:jc w:val="left"/>
            <w:rPr>
              <w:b/>
            </w:rPr>
          </w:pPr>
        </w:p>
      </w:tc>
      <w:tc>
        <w:tcPr>
          <w:tcW w:w="7229" w:type="dxa"/>
          <w:vAlign w:val="bottom"/>
        </w:tcPr>
        <w:p w:rsidR="00F01BDC" w:rsidRPr="00787DEC" w:rsidRDefault="00F01BDC" w:rsidP="00787DEC">
          <w:pPr>
            <w:pStyle w:val="Encabezadotexto"/>
            <w:spacing w:after="0"/>
            <w:rPr>
              <w:b/>
              <w:bCs/>
              <w:i/>
              <w:szCs w:val="22"/>
            </w:rPr>
          </w:pPr>
          <w:r>
            <w:rPr>
              <w:b/>
              <w:bCs/>
              <w:i/>
              <w:szCs w:val="22"/>
            </w:rPr>
            <w:t>&lt;PROYECTO&gt;</w:t>
          </w:r>
        </w:p>
      </w:tc>
    </w:tr>
    <w:tr w:rsidR="00F01BDC">
      <w:trPr>
        <w:cantSplit/>
        <w:trHeight w:hRule="exact" w:val="340"/>
        <w:tblHeader/>
      </w:trPr>
      <w:tc>
        <w:tcPr>
          <w:tcW w:w="1913" w:type="dxa"/>
          <w:vMerge/>
        </w:tcPr>
        <w:p w:rsidR="00F01BDC" w:rsidRDefault="00F01BDC">
          <w:pPr>
            <w:pStyle w:val="Encabezado"/>
          </w:pPr>
        </w:p>
      </w:tc>
      <w:tc>
        <w:tcPr>
          <w:tcW w:w="7229" w:type="dxa"/>
          <w:vAlign w:val="bottom"/>
        </w:tcPr>
        <w:p w:rsidR="00F01BDC" w:rsidRDefault="00F01BDC" w:rsidP="00015F6B">
          <w:pPr>
            <w:pStyle w:val="Encabezadotexto"/>
            <w:spacing w:after="60"/>
            <w:rPr>
              <w:b/>
              <w:bCs/>
              <w:sz w:val="20"/>
            </w:rPr>
          </w:pPr>
          <w:r>
            <w:rPr>
              <w:b/>
              <w:bCs/>
              <w:sz w:val="20"/>
            </w:rPr>
            <w:t>V&lt;</w:t>
          </w:r>
          <w:proofErr w:type="spellStart"/>
          <w:r>
            <w:rPr>
              <w:b/>
              <w:bCs/>
              <w:sz w:val="20"/>
            </w:rPr>
            <w:t>x.x</w:t>
          </w:r>
          <w:proofErr w:type="spellEnd"/>
          <w:r>
            <w:rPr>
              <w:b/>
              <w:bCs/>
              <w:sz w:val="20"/>
            </w:rPr>
            <w:t>&gt;</w:t>
          </w:r>
        </w:p>
      </w:tc>
    </w:tr>
  </w:tbl>
  <w:p w:rsidR="00F01BDC" w:rsidRDefault="00F01BDC" w:rsidP="00C959C8">
    <w:pPr>
      <w:spacing w:after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81478"/>
    <w:multiLevelType w:val="singleLevel"/>
    <w:tmpl w:val="5C7A2B36"/>
    <w:lvl w:ilvl="0">
      <w:start w:val="1"/>
      <w:numFmt w:val="decimal"/>
      <w:pStyle w:val="ListaNum5"/>
      <w:lvlText w:val="%1."/>
      <w:lvlJc w:val="left"/>
      <w:pPr>
        <w:tabs>
          <w:tab w:val="num" w:pos="2004"/>
        </w:tabs>
        <w:ind w:left="1985" w:hanging="341"/>
      </w:pPr>
    </w:lvl>
  </w:abstractNum>
  <w:abstractNum w:abstractNumId="1">
    <w:nsid w:val="1D0501AF"/>
    <w:multiLevelType w:val="multilevel"/>
    <w:tmpl w:val="AEA440C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suff w:val="nothing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suff w:val="nothing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2">
    <w:nsid w:val="2A400BD7"/>
    <w:multiLevelType w:val="hybridMultilevel"/>
    <w:tmpl w:val="BAFCE254"/>
    <w:lvl w:ilvl="0" w:tplc="040A0017">
      <w:start w:val="1"/>
      <w:numFmt w:val="lowerLetter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152ADC"/>
    <w:multiLevelType w:val="hybridMultilevel"/>
    <w:tmpl w:val="F1DAC0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DD34B7"/>
    <w:multiLevelType w:val="singleLevel"/>
    <w:tmpl w:val="AB9C0FF2"/>
    <w:lvl w:ilvl="0">
      <w:start w:val="1"/>
      <w:numFmt w:val="decimal"/>
      <w:pStyle w:val="ListaNum1"/>
      <w:lvlText w:val="%1."/>
      <w:lvlJc w:val="left"/>
      <w:pPr>
        <w:tabs>
          <w:tab w:val="num" w:pos="700"/>
        </w:tabs>
        <w:ind w:left="680" w:hanging="340"/>
      </w:pPr>
    </w:lvl>
  </w:abstractNum>
  <w:abstractNum w:abstractNumId="5">
    <w:nsid w:val="3C780926"/>
    <w:multiLevelType w:val="hybridMultilevel"/>
    <w:tmpl w:val="3FD2DBC6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16199A"/>
    <w:multiLevelType w:val="singleLevel"/>
    <w:tmpl w:val="A67A204C"/>
    <w:lvl w:ilvl="0">
      <w:start w:val="1"/>
      <w:numFmt w:val="decimal"/>
      <w:pStyle w:val="ListaNum6"/>
      <w:lvlText w:val="%1."/>
      <w:lvlJc w:val="left"/>
      <w:pPr>
        <w:tabs>
          <w:tab w:val="num" w:pos="2401"/>
        </w:tabs>
        <w:ind w:left="2381" w:hanging="340"/>
      </w:pPr>
    </w:lvl>
  </w:abstractNum>
  <w:abstractNum w:abstractNumId="7">
    <w:nsid w:val="6CAE1090"/>
    <w:multiLevelType w:val="hybridMultilevel"/>
    <w:tmpl w:val="4A7E5BA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D97A1E"/>
    <w:multiLevelType w:val="hybridMultilevel"/>
    <w:tmpl w:val="3B045650"/>
    <w:lvl w:ilvl="0" w:tplc="040A0017">
      <w:start w:val="1"/>
      <w:numFmt w:val="lowerLetter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7"/>
  </w:num>
  <w:num w:numId="6">
    <w:abstractNumId w:val="2"/>
  </w:num>
  <w:num w:numId="7">
    <w:abstractNumId w:val="8"/>
  </w:num>
  <w:num w:numId="8">
    <w:abstractNumId w:val="5"/>
  </w:num>
  <w:num w:numId="9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194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F3CEC"/>
    <w:rsid w:val="00002433"/>
    <w:rsid w:val="00015F6B"/>
    <w:rsid w:val="00035F48"/>
    <w:rsid w:val="00037E8E"/>
    <w:rsid w:val="00043B4D"/>
    <w:rsid w:val="00043E07"/>
    <w:rsid w:val="000442AE"/>
    <w:rsid w:val="000470BA"/>
    <w:rsid w:val="00054575"/>
    <w:rsid w:val="00054D02"/>
    <w:rsid w:val="00055FD2"/>
    <w:rsid w:val="000571C8"/>
    <w:rsid w:val="0006029E"/>
    <w:rsid w:val="000635BF"/>
    <w:rsid w:val="00072BC4"/>
    <w:rsid w:val="000734AB"/>
    <w:rsid w:val="00077A8D"/>
    <w:rsid w:val="00082C7C"/>
    <w:rsid w:val="0009002B"/>
    <w:rsid w:val="00092F25"/>
    <w:rsid w:val="000945CE"/>
    <w:rsid w:val="000949DD"/>
    <w:rsid w:val="0009505D"/>
    <w:rsid w:val="000B1BBC"/>
    <w:rsid w:val="000C0640"/>
    <w:rsid w:val="000C2273"/>
    <w:rsid w:val="000C6A2B"/>
    <w:rsid w:val="000C6AA0"/>
    <w:rsid w:val="000C6ED7"/>
    <w:rsid w:val="000D18BE"/>
    <w:rsid w:val="000F3D3C"/>
    <w:rsid w:val="001005A0"/>
    <w:rsid w:val="00104D68"/>
    <w:rsid w:val="001056FC"/>
    <w:rsid w:val="0011294F"/>
    <w:rsid w:val="001139EE"/>
    <w:rsid w:val="00125602"/>
    <w:rsid w:val="00125A72"/>
    <w:rsid w:val="001262DD"/>
    <w:rsid w:val="00126794"/>
    <w:rsid w:val="00131286"/>
    <w:rsid w:val="0014525B"/>
    <w:rsid w:val="00146914"/>
    <w:rsid w:val="001500DD"/>
    <w:rsid w:val="00156EB5"/>
    <w:rsid w:val="00160936"/>
    <w:rsid w:val="001610CD"/>
    <w:rsid w:val="001704C7"/>
    <w:rsid w:val="00171368"/>
    <w:rsid w:val="00174974"/>
    <w:rsid w:val="00181F6D"/>
    <w:rsid w:val="00187AD3"/>
    <w:rsid w:val="00187B72"/>
    <w:rsid w:val="00195D6A"/>
    <w:rsid w:val="001A0B30"/>
    <w:rsid w:val="001A1C79"/>
    <w:rsid w:val="001A47C6"/>
    <w:rsid w:val="001A7191"/>
    <w:rsid w:val="001A7DF2"/>
    <w:rsid w:val="001B474B"/>
    <w:rsid w:val="001B6AD0"/>
    <w:rsid w:val="001D1ECE"/>
    <w:rsid w:val="001D2A54"/>
    <w:rsid w:val="001D410E"/>
    <w:rsid w:val="001D4A8E"/>
    <w:rsid w:val="001D7A5F"/>
    <w:rsid w:val="001D7B9D"/>
    <w:rsid w:val="001E5937"/>
    <w:rsid w:val="001E68D5"/>
    <w:rsid w:val="001E76B2"/>
    <w:rsid w:val="001F149E"/>
    <w:rsid w:val="001F25DE"/>
    <w:rsid w:val="00200D80"/>
    <w:rsid w:val="0020156F"/>
    <w:rsid w:val="00216CEE"/>
    <w:rsid w:val="002278D2"/>
    <w:rsid w:val="00233675"/>
    <w:rsid w:val="00243A16"/>
    <w:rsid w:val="00246CCC"/>
    <w:rsid w:val="002474FA"/>
    <w:rsid w:val="00252354"/>
    <w:rsid w:val="00255D26"/>
    <w:rsid w:val="0025779E"/>
    <w:rsid w:val="0026575B"/>
    <w:rsid w:val="00274BF9"/>
    <w:rsid w:val="00285318"/>
    <w:rsid w:val="00285C21"/>
    <w:rsid w:val="002867A0"/>
    <w:rsid w:val="002874E0"/>
    <w:rsid w:val="0029480F"/>
    <w:rsid w:val="0029798C"/>
    <w:rsid w:val="00297ED5"/>
    <w:rsid w:val="002A3356"/>
    <w:rsid w:val="002A49E2"/>
    <w:rsid w:val="002A5515"/>
    <w:rsid w:val="002B08B0"/>
    <w:rsid w:val="002B2873"/>
    <w:rsid w:val="002C4230"/>
    <w:rsid w:val="002C7C58"/>
    <w:rsid w:val="002D5962"/>
    <w:rsid w:val="002D7D18"/>
    <w:rsid w:val="002E24A1"/>
    <w:rsid w:val="002F5DFC"/>
    <w:rsid w:val="003007A5"/>
    <w:rsid w:val="003060F1"/>
    <w:rsid w:val="0031084F"/>
    <w:rsid w:val="00311BAE"/>
    <w:rsid w:val="00323155"/>
    <w:rsid w:val="0032484A"/>
    <w:rsid w:val="00326FAF"/>
    <w:rsid w:val="00327B10"/>
    <w:rsid w:val="0033131F"/>
    <w:rsid w:val="0034127C"/>
    <w:rsid w:val="00345BC2"/>
    <w:rsid w:val="003574BD"/>
    <w:rsid w:val="003626C0"/>
    <w:rsid w:val="00364482"/>
    <w:rsid w:val="00365546"/>
    <w:rsid w:val="00377CE9"/>
    <w:rsid w:val="003877A6"/>
    <w:rsid w:val="003A22C0"/>
    <w:rsid w:val="003A33A2"/>
    <w:rsid w:val="003A49D0"/>
    <w:rsid w:val="003B03F7"/>
    <w:rsid w:val="003B250D"/>
    <w:rsid w:val="003B494B"/>
    <w:rsid w:val="003B7329"/>
    <w:rsid w:val="003C58DD"/>
    <w:rsid w:val="003D24E5"/>
    <w:rsid w:val="003E17EE"/>
    <w:rsid w:val="003E7A1E"/>
    <w:rsid w:val="003F1F03"/>
    <w:rsid w:val="003F6393"/>
    <w:rsid w:val="00406B82"/>
    <w:rsid w:val="00411A08"/>
    <w:rsid w:val="0041450C"/>
    <w:rsid w:val="00417EDF"/>
    <w:rsid w:val="004255BC"/>
    <w:rsid w:val="00430BFF"/>
    <w:rsid w:val="00433B76"/>
    <w:rsid w:val="00444014"/>
    <w:rsid w:val="004451D5"/>
    <w:rsid w:val="0045323C"/>
    <w:rsid w:val="00474496"/>
    <w:rsid w:val="00475D7C"/>
    <w:rsid w:val="00481B06"/>
    <w:rsid w:val="00481D51"/>
    <w:rsid w:val="004863CF"/>
    <w:rsid w:val="00496761"/>
    <w:rsid w:val="004A43D6"/>
    <w:rsid w:val="004B1889"/>
    <w:rsid w:val="004B7E97"/>
    <w:rsid w:val="004D0ACD"/>
    <w:rsid w:val="004D372B"/>
    <w:rsid w:val="004E38A9"/>
    <w:rsid w:val="004F110C"/>
    <w:rsid w:val="004F6332"/>
    <w:rsid w:val="004F6A9C"/>
    <w:rsid w:val="004F78CF"/>
    <w:rsid w:val="00500052"/>
    <w:rsid w:val="00501FB0"/>
    <w:rsid w:val="00522D50"/>
    <w:rsid w:val="00531ADF"/>
    <w:rsid w:val="00532A51"/>
    <w:rsid w:val="005459C2"/>
    <w:rsid w:val="00557551"/>
    <w:rsid w:val="00557A62"/>
    <w:rsid w:val="005600E2"/>
    <w:rsid w:val="0056126E"/>
    <w:rsid w:val="00566E09"/>
    <w:rsid w:val="00567D7A"/>
    <w:rsid w:val="005706B1"/>
    <w:rsid w:val="00580C19"/>
    <w:rsid w:val="00591BD8"/>
    <w:rsid w:val="0059219B"/>
    <w:rsid w:val="005A241F"/>
    <w:rsid w:val="005A6D3F"/>
    <w:rsid w:val="005A787F"/>
    <w:rsid w:val="005C0F63"/>
    <w:rsid w:val="005C28AB"/>
    <w:rsid w:val="005C3F54"/>
    <w:rsid w:val="005C7C89"/>
    <w:rsid w:val="005E7DDB"/>
    <w:rsid w:val="005F2D46"/>
    <w:rsid w:val="005F35EE"/>
    <w:rsid w:val="005F6C68"/>
    <w:rsid w:val="00607B24"/>
    <w:rsid w:val="006102A9"/>
    <w:rsid w:val="00612314"/>
    <w:rsid w:val="006209D5"/>
    <w:rsid w:val="00623206"/>
    <w:rsid w:val="00624298"/>
    <w:rsid w:val="00626EA8"/>
    <w:rsid w:val="00636475"/>
    <w:rsid w:val="0065128D"/>
    <w:rsid w:val="00651375"/>
    <w:rsid w:val="00653F57"/>
    <w:rsid w:val="0066140F"/>
    <w:rsid w:val="00662AA4"/>
    <w:rsid w:val="006638BD"/>
    <w:rsid w:val="00670CF3"/>
    <w:rsid w:val="00671423"/>
    <w:rsid w:val="00681809"/>
    <w:rsid w:val="00684B69"/>
    <w:rsid w:val="00685AD0"/>
    <w:rsid w:val="006868A6"/>
    <w:rsid w:val="00691049"/>
    <w:rsid w:val="00697206"/>
    <w:rsid w:val="00697EE7"/>
    <w:rsid w:val="006A2451"/>
    <w:rsid w:val="006B24C0"/>
    <w:rsid w:val="006B33CF"/>
    <w:rsid w:val="006C1638"/>
    <w:rsid w:val="006C4032"/>
    <w:rsid w:val="006C4410"/>
    <w:rsid w:val="006E02DE"/>
    <w:rsid w:val="006E1D27"/>
    <w:rsid w:val="006E4FBB"/>
    <w:rsid w:val="006F00D4"/>
    <w:rsid w:val="006F7AF0"/>
    <w:rsid w:val="00702530"/>
    <w:rsid w:val="00702EF5"/>
    <w:rsid w:val="0070541B"/>
    <w:rsid w:val="00710B6D"/>
    <w:rsid w:val="00711DAB"/>
    <w:rsid w:val="00712DFD"/>
    <w:rsid w:val="00736CDB"/>
    <w:rsid w:val="0074372F"/>
    <w:rsid w:val="00747629"/>
    <w:rsid w:val="00747FC5"/>
    <w:rsid w:val="0075001A"/>
    <w:rsid w:val="00752A06"/>
    <w:rsid w:val="0075492A"/>
    <w:rsid w:val="00757BCC"/>
    <w:rsid w:val="007626D6"/>
    <w:rsid w:val="007703FA"/>
    <w:rsid w:val="00772B51"/>
    <w:rsid w:val="00774CB8"/>
    <w:rsid w:val="0077616E"/>
    <w:rsid w:val="0077770E"/>
    <w:rsid w:val="007779D7"/>
    <w:rsid w:val="00781D35"/>
    <w:rsid w:val="007847DC"/>
    <w:rsid w:val="00787DEC"/>
    <w:rsid w:val="00793606"/>
    <w:rsid w:val="00795F9B"/>
    <w:rsid w:val="00796332"/>
    <w:rsid w:val="007A5051"/>
    <w:rsid w:val="007A6C76"/>
    <w:rsid w:val="007B0CC0"/>
    <w:rsid w:val="007B41A3"/>
    <w:rsid w:val="007C5172"/>
    <w:rsid w:val="007D1229"/>
    <w:rsid w:val="007D51A7"/>
    <w:rsid w:val="007E453A"/>
    <w:rsid w:val="007E6054"/>
    <w:rsid w:val="007E7E59"/>
    <w:rsid w:val="007F5C96"/>
    <w:rsid w:val="00804C00"/>
    <w:rsid w:val="00812205"/>
    <w:rsid w:val="00817362"/>
    <w:rsid w:val="00820FA0"/>
    <w:rsid w:val="00821F22"/>
    <w:rsid w:val="008318D9"/>
    <w:rsid w:val="00834D0E"/>
    <w:rsid w:val="008432C4"/>
    <w:rsid w:val="0085744A"/>
    <w:rsid w:val="00861521"/>
    <w:rsid w:val="00862B59"/>
    <w:rsid w:val="00862B8A"/>
    <w:rsid w:val="00864CAB"/>
    <w:rsid w:val="00864D69"/>
    <w:rsid w:val="0086584B"/>
    <w:rsid w:val="00865AB8"/>
    <w:rsid w:val="00867379"/>
    <w:rsid w:val="008721BB"/>
    <w:rsid w:val="00876CDC"/>
    <w:rsid w:val="0088713C"/>
    <w:rsid w:val="008942F3"/>
    <w:rsid w:val="00894F03"/>
    <w:rsid w:val="008B1283"/>
    <w:rsid w:val="008B5DC7"/>
    <w:rsid w:val="008B67E1"/>
    <w:rsid w:val="008B768C"/>
    <w:rsid w:val="008C6CEC"/>
    <w:rsid w:val="008C7D6E"/>
    <w:rsid w:val="008D07AB"/>
    <w:rsid w:val="008E11C5"/>
    <w:rsid w:val="008E6588"/>
    <w:rsid w:val="008E76C9"/>
    <w:rsid w:val="008F7700"/>
    <w:rsid w:val="00903928"/>
    <w:rsid w:val="00911D74"/>
    <w:rsid w:val="00920E11"/>
    <w:rsid w:val="00926C05"/>
    <w:rsid w:val="00930042"/>
    <w:rsid w:val="00935777"/>
    <w:rsid w:val="00936816"/>
    <w:rsid w:val="0094610D"/>
    <w:rsid w:val="009569E9"/>
    <w:rsid w:val="00957950"/>
    <w:rsid w:val="00963857"/>
    <w:rsid w:val="009766D3"/>
    <w:rsid w:val="00986B67"/>
    <w:rsid w:val="00987CD2"/>
    <w:rsid w:val="009939D5"/>
    <w:rsid w:val="00995254"/>
    <w:rsid w:val="009A6EE6"/>
    <w:rsid w:val="009B0B09"/>
    <w:rsid w:val="009B42BA"/>
    <w:rsid w:val="009E1A86"/>
    <w:rsid w:val="009E3219"/>
    <w:rsid w:val="009E35F2"/>
    <w:rsid w:val="009F190D"/>
    <w:rsid w:val="009F1E8F"/>
    <w:rsid w:val="00A03F10"/>
    <w:rsid w:val="00A11BCC"/>
    <w:rsid w:val="00A13644"/>
    <w:rsid w:val="00A163A2"/>
    <w:rsid w:val="00A167A3"/>
    <w:rsid w:val="00A17F1C"/>
    <w:rsid w:val="00A24EE6"/>
    <w:rsid w:val="00A27259"/>
    <w:rsid w:val="00A27F84"/>
    <w:rsid w:val="00A31741"/>
    <w:rsid w:val="00A32D4D"/>
    <w:rsid w:val="00A34411"/>
    <w:rsid w:val="00A372E8"/>
    <w:rsid w:val="00A51C8E"/>
    <w:rsid w:val="00A60829"/>
    <w:rsid w:val="00A64F6A"/>
    <w:rsid w:val="00A75A4C"/>
    <w:rsid w:val="00A76F94"/>
    <w:rsid w:val="00A775C4"/>
    <w:rsid w:val="00A843DF"/>
    <w:rsid w:val="00A85B5E"/>
    <w:rsid w:val="00A90AD2"/>
    <w:rsid w:val="00AA05BE"/>
    <w:rsid w:val="00AA0802"/>
    <w:rsid w:val="00AA0CAD"/>
    <w:rsid w:val="00AA30DE"/>
    <w:rsid w:val="00AA58F1"/>
    <w:rsid w:val="00AA7504"/>
    <w:rsid w:val="00AB7652"/>
    <w:rsid w:val="00AD3577"/>
    <w:rsid w:val="00AD4F3B"/>
    <w:rsid w:val="00AD51C7"/>
    <w:rsid w:val="00AD5973"/>
    <w:rsid w:val="00AF07B9"/>
    <w:rsid w:val="00B01865"/>
    <w:rsid w:val="00B0789A"/>
    <w:rsid w:val="00B12460"/>
    <w:rsid w:val="00B14446"/>
    <w:rsid w:val="00B21E8D"/>
    <w:rsid w:val="00B3501D"/>
    <w:rsid w:val="00B37929"/>
    <w:rsid w:val="00B46380"/>
    <w:rsid w:val="00B46739"/>
    <w:rsid w:val="00B50B37"/>
    <w:rsid w:val="00B52317"/>
    <w:rsid w:val="00B52D24"/>
    <w:rsid w:val="00B6607D"/>
    <w:rsid w:val="00B67CBC"/>
    <w:rsid w:val="00B729F0"/>
    <w:rsid w:val="00B82714"/>
    <w:rsid w:val="00B92A76"/>
    <w:rsid w:val="00B92F4B"/>
    <w:rsid w:val="00B93524"/>
    <w:rsid w:val="00B9515F"/>
    <w:rsid w:val="00BA268B"/>
    <w:rsid w:val="00BA3766"/>
    <w:rsid w:val="00BA61B8"/>
    <w:rsid w:val="00BB1DCD"/>
    <w:rsid w:val="00BB5A6B"/>
    <w:rsid w:val="00BC4939"/>
    <w:rsid w:val="00BE0B0F"/>
    <w:rsid w:val="00BE1B7B"/>
    <w:rsid w:val="00BF12FE"/>
    <w:rsid w:val="00BF1488"/>
    <w:rsid w:val="00BF3CEC"/>
    <w:rsid w:val="00BF4015"/>
    <w:rsid w:val="00C01965"/>
    <w:rsid w:val="00C05096"/>
    <w:rsid w:val="00C079E8"/>
    <w:rsid w:val="00C1086A"/>
    <w:rsid w:val="00C11423"/>
    <w:rsid w:val="00C15203"/>
    <w:rsid w:val="00C228F8"/>
    <w:rsid w:val="00C254BF"/>
    <w:rsid w:val="00C278F8"/>
    <w:rsid w:val="00C3439C"/>
    <w:rsid w:val="00C37E2A"/>
    <w:rsid w:val="00C44708"/>
    <w:rsid w:val="00C47D8E"/>
    <w:rsid w:val="00C64DD3"/>
    <w:rsid w:val="00C732A0"/>
    <w:rsid w:val="00C751C3"/>
    <w:rsid w:val="00C77B3A"/>
    <w:rsid w:val="00C82C65"/>
    <w:rsid w:val="00C87B77"/>
    <w:rsid w:val="00C87E39"/>
    <w:rsid w:val="00C959C8"/>
    <w:rsid w:val="00C961EF"/>
    <w:rsid w:val="00C96210"/>
    <w:rsid w:val="00CA0308"/>
    <w:rsid w:val="00CA425C"/>
    <w:rsid w:val="00CA4FE5"/>
    <w:rsid w:val="00CA523A"/>
    <w:rsid w:val="00CA5E92"/>
    <w:rsid w:val="00CB0171"/>
    <w:rsid w:val="00CB12DF"/>
    <w:rsid w:val="00CC5A86"/>
    <w:rsid w:val="00CD0511"/>
    <w:rsid w:val="00CD18A4"/>
    <w:rsid w:val="00CE1B32"/>
    <w:rsid w:val="00CF1671"/>
    <w:rsid w:val="00CF3FF8"/>
    <w:rsid w:val="00CF5956"/>
    <w:rsid w:val="00CF5BA6"/>
    <w:rsid w:val="00CF7459"/>
    <w:rsid w:val="00CF7718"/>
    <w:rsid w:val="00D07FCF"/>
    <w:rsid w:val="00D1254E"/>
    <w:rsid w:val="00D128E3"/>
    <w:rsid w:val="00D2064B"/>
    <w:rsid w:val="00D23046"/>
    <w:rsid w:val="00D23B92"/>
    <w:rsid w:val="00D32320"/>
    <w:rsid w:val="00D41D1A"/>
    <w:rsid w:val="00D45781"/>
    <w:rsid w:val="00D50762"/>
    <w:rsid w:val="00D544B4"/>
    <w:rsid w:val="00D5609B"/>
    <w:rsid w:val="00D6445A"/>
    <w:rsid w:val="00D65DD2"/>
    <w:rsid w:val="00D67840"/>
    <w:rsid w:val="00D76375"/>
    <w:rsid w:val="00D81613"/>
    <w:rsid w:val="00D8423C"/>
    <w:rsid w:val="00D84803"/>
    <w:rsid w:val="00D906D7"/>
    <w:rsid w:val="00D92F15"/>
    <w:rsid w:val="00DA1255"/>
    <w:rsid w:val="00DB2E3D"/>
    <w:rsid w:val="00DB4FC2"/>
    <w:rsid w:val="00DC3354"/>
    <w:rsid w:val="00DC4DDD"/>
    <w:rsid w:val="00DC4EAA"/>
    <w:rsid w:val="00DC6CE4"/>
    <w:rsid w:val="00DD468E"/>
    <w:rsid w:val="00DD48DC"/>
    <w:rsid w:val="00DE4DEA"/>
    <w:rsid w:val="00DF220C"/>
    <w:rsid w:val="00DF4BF1"/>
    <w:rsid w:val="00E03BCC"/>
    <w:rsid w:val="00E23B0E"/>
    <w:rsid w:val="00E3718C"/>
    <w:rsid w:val="00E4641A"/>
    <w:rsid w:val="00E51D3F"/>
    <w:rsid w:val="00E5472D"/>
    <w:rsid w:val="00E702A3"/>
    <w:rsid w:val="00E72178"/>
    <w:rsid w:val="00E832E1"/>
    <w:rsid w:val="00E85E5E"/>
    <w:rsid w:val="00E91F5F"/>
    <w:rsid w:val="00E9236A"/>
    <w:rsid w:val="00E94DE9"/>
    <w:rsid w:val="00E977E0"/>
    <w:rsid w:val="00EB3617"/>
    <w:rsid w:val="00EB5C46"/>
    <w:rsid w:val="00EC521F"/>
    <w:rsid w:val="00EC5320"/>
    <w:rsid w:val="00EC6F5D"/>
    <w:rsid w:val="00EC7499"/>
    <w:rsid w:val="00EC75B5"/>
    <w:rsid w:val="00ED6655"/>
    <w:rsid w:val="00ED6AB6"/>
    <w:rsid w:val="00EE5EF8"/>
    <w:rsid w:val="00EF1FBC"/>
    <w:rsid w:val="00EF54E5"/>
    <w:rsid w:val="00F01BDC"/>
    <w:rsid w:val="00F078CC"/>
    <w:rsid w:val="00F07A68"/>
    <w:rsid w:val="00F112D6"/>
    <w:rsid w:val="00F11BFB"/>
    <w:rsid w:val="00F142C3"/>
    <w:rsid w:val="00F15300"/>
    <w:rsid w:val="00F205FD"/>
    <w:rsid w:val="00F21EF0"/>
    <w:rsid w:val="00F258E0"/>
    <w:rsid w:val="00F276CE"/>
    <w:rsid w:val="00F40164"/>
    <w:rsid w:val="00F41FFA"/>
    <w:rsid w:val="00F43607"/>
    <w:rsid w:val="00F46E40"/>
    <w:rsid w:val="00F503CE"/>
    <w:rsid w:val="00F51D1A"/>
    <w:rsid w:val="00F624AB"/>
    <w:rsid w:val="00F670DF"/>
    <w:rsid w:val="00F702BB"/>
    <w:rsid w:val="00F71379"/>
    <w:rsid w:val="00F82C41"/>
    <w:rsid w:val="00F979A5"/>
    <w:rsid w:val="00FA0A03"/>
    <w:rsid w:val="00FA0BDE"/>
    <w:rsid w:val="00FA11E2"/>
    <w:rsid w:val="00FA4870"/>
    <w:rsid w:val="00FB15F2"/>
    <w:rsid w:val="00FB4D15"/>
    <w:rsid w:val="00FB5881"/>
    <w:rsid w:val="00FC69AE"/>
    <w:rsid w:val="00FD0BA8"/>
    <w:rsid w:val="00FD2520"/>
    <w:rsid w:val="00FD3DC4"/>
    <w:rsid w:val="00FD7D3A"/>
    <w:rsid w:val="00FE193F"/>
    <w:rsid w:val="00FE6DAF"/>
    <w:rsid w:val="00FF3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85AD0"/>
    <w:pPr>
      <w:spacing w:after="120" w:line="360" w:lineRule="auto"/>
      <w:jc w:val="both"/>
    </w:pPr>
    <w:rPr>
      <w:rFonts w:ascii="Verdana" w:hAnsi="Verdana"/>
      <w:sz w:val="22"/>
    </w:rPr>
  </w:style>
  <w:style w:type="paragraph" w:styleId="Ttulo1">
    <w:name w:val="heading 1"/>
    <w:next w:val="Normal"/>
    <w:link w:val="Ttulo1Car"/>
    <w:qFormat/>
    <w:rsid w:val="00AD4F3B"/>
    <w:pPr>
      <w:keepNext/>
      <w:numPr>
        <w:numId w:val="1"/>
      </w:numPr>
      <w:spacing w:before="120" w:after="240"/>
      <w:jc w:val="both"/>
      <w:outlineLvl w:val="0"/>
    </w:pPr>
    <w:rPr>
      <w:rFonts w:ascii="Arial" w:hAnsi="Arial"/>
      <w:b/>
      <w:kern w:val="28"/>
      <w:sz w:val="32"/>
    </w:rPr>
  </w:style>
  <w:style w:type="paragraph" w:styleId="Ttulo2">
    <w:name w:val="heading 2"/>
    <w:aliases w:val="Título 2 Car"/>
    <w:next w:val="Normal"/>
    <w:link w:val="Ttulo2Car1"/>
    <w:qFormat/>
    <w:rsid w:val="008E11C5"/>
    <w:pPr>
      <w:keepNext/>
      <w:numPr>
        <w:ilvl w:val="1"/>
        <w:numId w:val="1"/>
      </w:numPr>
      <w:spacing w:before="120" w:after="120"/>
      <w:jc w:val="both"/>
      <w:outlineLvl w:val="1"/>
    </w:pPr>
    <w:rPr>
      <w:rFonts w:ascii="Arial" w:hAnsi="Arial"/>
      <w:b/>
      <w:sz w:val="24"/>
    </w:rPr>
  </w:style>
  <w:style w:type="paragraph" w:styleId="Ttulo3">
    <w:name w:val="heading 3"/>
    <w:next w:val="Normal"/>
    <w:qFormat/>
    <w:rsid w:val="0006029E"/>
    <w:pPr>
      <w:keepNext/>
      <w:numPr>
        <w:ilvl w:val="2"/>
        <w:numId w:val="1"/>
      </w:numPr>
      <w:spacing w:before="240" w:after="240"/>
      <w:jc w:val="both"/>
      <w:outlineLvl w:val="2"/>
    </w:pPr>
    <w:rPr>
      <w:rFonts w:ascii="Arial" w:hAnsi="Arial"/>
      <w:b/>
      <w:sz w:val="24"/>
    </w:rPr>
  </w:style>
  <w:style w:type="paragraph" w:styleId="Ttulo4">
    <w:name w:val="heading 4"/>
    <w:next w:val="Normal"/>
    <w:qFormat/>
    <w:rsid w:val="0006029E"/>
    <w:pPr>
      <w:keepNext/>
      <w:numPr>
        <w:ilvl w:val="3"/>
        <w:numId w:val="1"/>
      </w:numPr>
      <w:spacing w:before="240" w:after="240"/>
      <w:jc w:val="both"/>
      <w:outlineLvl w:val="3"/>
    </w:pPr>
    <w:rPr>
      <w:rFonts w:ascii="Arial" w:hAnsi="Arial"/>
      <w:b/>
    </w:rPr>
  </w:style>
  <w:style w:type="paragraph" w:styleId="Ttulo5">
    <w:name w:val="heading 5"/>
    <w:next w:val="Normal"/>
    <w:qFormat/>
    <w:rsid w:val="0006029E"/>
    <w:pPr>
      <w:numPr>
        <w:ilvl w:val="4"/>
        <w:numId w:val="1"/>
      </w:numPr>
      <w:spacing w:before="240" w:after="240"/>
      <w:jc w:val="both"/>
      <w:outlineLvl w:val="4"/>
    </w:pPr>
    <w:rPr>
      <w:rFonts w:ascii="Arial" w:hAnsi="Arial"/>
      <w:b/>
    </w:rPr>
  </w:style>
  <w:style w:type="paragraph" w:styleId="Ttulo6">
    <w:name w:val="heading 6"/>
    <w:next w:val="Normal"/>
    <w:qFormat/>
    <w:rsid w:val="0006029E"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b/>
      <w:sz w:val="22"/>
    </w:rPr>
  </w:style>
  <w:style w:type="paragraph" w:styleId="Ttulo7">
    <w:name w:val="heading 7"/>
    <w:next w:val="Normal"/>
    <w:qFormat/>
    <w:rsid w:val="0006029E"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b/>
      <w:sz w:val="22"/>
    </w:rPr>
  </w:style>
  <w:style w:type="paragraph" w:styleId="Ttulo8">
    <w:name w:val="heading 8"/>
    <w:next w:val="Normal"/>
    <w:qFormat/>
    <w:rsid w:val="0006029E"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</w:rPr>
  </w:style>
  <w:style w:type="paragraph" w:styleId="Ttulo9">
    <w:name w:val="heading 9"/>
    <w:next w:val="Normal"/>
    <w:qFormat/>
    <w:rsid w:val="0006029E"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501FB0"/>
    <w:pPr>
      <w:tabs>
        <w:tab w:val="left" w:pos="454"/>
        <w:tab w:val="right" w:leader="dot" w:pos="9061"/>
      </w:tabs>
      <w:spacing w:before="120"/>
    </w:pPr>
    <w:rPr>
      <w:rFonts w:ascii="Helvetica" w:hAnsi="Helvetica"/>
      <w:b/>
      <w:noProof/>
      <w:sz w:val="24"/>
      <w:szCs w:val="24"/>
    </w:rPr>
  </w:style>
  <w:style w:type="paragraph" w:styleId="TDC2">
    <w:name w:val="toc 2"/>
    <w:basedOn w:val="Normal"/>
    <w:next w:val="Normal"/>
    <w:autoRedefine/>
    <w:uiPriority w:val="39"/>
    <w:rsid w:val="00501FB0"/>
    <w:pPr>
      <w:tabs>
        <w:tab w:val="left" w:pos="510"/>
        <w:tab w:val="right" w:leader="dot" w:pos="9061"/>
      </w:tabs>
      <w:spacing w:after="80"/>
    </w:pPr>
    <w:rPr>
      <w:noProof/>
    </w:rPr>
  </w:style>
  <w:style w:type="paragraph" w:styleId="Encabezado">
    <w:name w:val="header"/>
    <w:rsid w:val="0006029E"/>
    <w:pPr>
      <w:tabs>
        <w:tab w:val="center" w:pos="4252"/>
        <w:tab w:val="right" w:pos="8504"/>
      </w:tabs>
      <w:jc w:val="center"/>
    </w:pPr>
    <w:rPr>
      <w:rFonts w:ascii="Arial" w:hAnsi="Arial"/>
      <w:sz w:val="22"/>
    </w:rPr>
  </w:style>
  <w:style w:type="paragraph" w:styleId="TDC3">
    <w:name w:val="toc 3"/>
    <w:basedOn w:val="Normal"/>
    <w:next w:val="Normal"/>
    <w:autoRedefine/>
    <w:semiHidden/>
    <w:rsid w:val="00501FB0"/>
    <w:pPr>
      <w:tabs>
        <w:tab w:val="right" w:leader="dot" w:pos="9061"/>
      </w:tabs>
      <w:spacing w:after="80"/>
      <w:ind w:left="567"/>
    </w:pPr>
    <w:rPr>
      <w:noProof/>
    </w:rPr>
  </w:style>
  <w:style w:type="paragraph" w:customStyle="1" w:styleId="Listacont2">
    <w:name w:val="Lista_cont2"/>
    <w:rsid w:val="0006029E"/>
    <w:pPr>
      <w:spacing w:after="120"/>
      <w:ind w:left="794" w:firstLine="227"/>
      <w:jc w:val="both"/>
    </w:pPr>
    <w:rPr>
      <w:rFonts w:ascii="Arial" w:hAnsi="Arial"/>
      <w:sz w:val="22"/>
    </w:rPr>
  </w:style>
  <w:style w:type="paragraph" w:customStyle="1" w:styleId="ListaNum5">
    <w:name w:val="Lista_Num5"/>
    <w:rsid w:val="0006029E"/>
    <w:pPr>
      <w:numPr>
        <w:numId w:val="4"/>
      </w:numPr>
      <w:spacing w:after="120"/>
      <w:ind w:left="1984" w:hanging="340"/>
      <w:jc w:val="both"/>
    </w:pPr>
    <w:rPr>
      <w:rFonts w:ascii="Arial" w:hAnsi="Arial"/>
      <w:sz w:val="22"/>
    </w:rPr>
  </w:style>
  <w:style w:type="paragraph" w:customStyle="1" w:styleId="ListaNum1">
    <w:name w:val="Lista_Num1"/>
    <w:rsid w:val="0006029E"/>
    <w:pPr>
      <w:numPr>
        <w:numId w:val="2"/>
      </w:numPr>
      <w:spacing w:after="120"/>
      <w:jc w:val="both"/>
    </w:pPr>
    <w:rPr>
      <w:rFonts w:ascii="Arial" w:hAnsi="Arial"/>
      <w:noProof/>
      <w:sz w:val="22"/>
    </w:rPr>
  </w:style>
  <w:style w:type="paragraph" w:customStyle="1" w:styleId="Listacont5">
    <w:name w:val="Lista_cont5"/>
    <w:rsid w:val="0006029E"/>
    <w:pPr>
      <w:spacing w:after="120"/>
      <w:ind w:left="1418" w:firstLine="567"/>
      <w:jc w:val="both"/>
    </w:pPr>
    <w:rPr>
      <w:rFonts w:ascii="Arial" w:hAnsi="Arial"/>
      <w:sz w:val="22"/>
    </w:rPr>
  </w:style>
  <w:style w:type="paragraph" w:customStyle="1" w:styleId="Listacont1">
    <w:name w:val="Lista_cont1"/>
    <w:rsid w:val="0006029E"/>
    <w:pPr>
      <w:spacing w:after="120"/>
      <w:ind w:left="227" w:firstLine="482"/>
      <w:jc w:val="both"/>
    </w:pPr>
    <w:rPr>
      <w:rFonts w:ascii="Arial" w:hAnsi="Arial"/>
      <w:sz w:val="22"/>
    </w:rPr>
  </w:style>
  <w:style w:type="paragraph" w:customStyle="1" w:styleId="ListaNum6">
    <w:name w:val="Lista_Num6"/>
    <w:rsid w:val="0006029E"/>
    <w:pPr>
      <w:numPr>
        <w:numId w:val="3"/>
      </w:numPr>
      <w:spacing w:after="120"/>
      <w:jc w:val="both"/>
    </w:pPr>
    <w:rPr>
      <w:rFonts w:ascii="Arial" w:hAnsi="Arial"/>
      <w:sz w:val="22"/>
    </w:rPr>
  </w:style>
  <w:style w:type="paragraph" w:styleId="TDC4">
    <w:name w:val="toc 4"/>
    <w:basedOn w:val="Normal"/>
    <w:next w:val="Normal"/>
    <w:semiHidden/>
    <w:rsid w:val="0006029E"/>
    <w:pPr>
      <w:ind w:left="600"/>
    </w:pPr>
  </w:style>
  <w:style w:type="paragraph" w:customStyle="1" w:styleId="TituloFigura">
    <w:name w:val="Titulo_Figura"/>
    <w:next w:val="Normal"/>
    <w:rsid w:val="0006029E"/>
    <w:pPr>
      <w:tabs>
        <w:tab w:val="num" w:pos="1440"/>
      </w:tabs>
      <w:spacing w:before="240" w:after="60"/>
      <w:jc w:val="center"/>
      <w:outlineLvl w:val="0"/>
    </w:pPr>
    <w:rPr>
      <w:rFonts w:ascii="Arial" w:hAnsi="Arial"/>
      <w:b/>
      <w:kern w:val="28"/>
      <w:sz w:val="22"/>
    </w:rPr>
  </w:style>
  <w:style w:type="paragraph" w:styleId="TDC5">
    <w:name w:val="toc 5"/>
    <w:basedOn w:val="Normal"/>
    <w:next w:val="Normal"/>
    <w:semiHidden/>
    <w:rsid w:val="0006029E"/>
    <w:pPr>
      <w:ind w:left="800"/>
    </w:pPr>
  </w:style>
  <w:style w:type="paragraph" w:styleId="TDC6">
    <w:name w:val="toc 6"/>
    <w:basedOn w:val="Normal"/>
    <w:next w:val="Normal"/>
    <w:semiHidden/>
    <w:rsid w:val="0006029E"/>
    <w:pPr>
      <w:ind w:left="1000"/>
    </w:pPr>
  </w:style>
  <w:style w:type="paragraph" w:styleId="TDC7">
    <w:name w:val="toc 7"/>
    <w:basedOn w:val="Normal"/>
    <w:next w:val="Normal"/>
    <w:semiHidden/>
    <w:rsid w:val="0006029E"/>
    <w:pPr>
      <w:ind w:left="1200"/>
    </w:pPr>
  </w:style>
  <w:style w:type="paragraph" w:styleId="TDC8">
    <w:name w:val="toc 8"/>
    <w:basedOn w:val="Normal"/>
    <w:next w:val="Normal"/>
    <w:semiHidden/>
    <w:rsid w:val="0006029E"/>
    <w:pPr>
      <w:ind w:left="1400"/>
    </w:pPr>
  </w:style>
  <w:style w:type="paragraph" w:styleId="TDC9">
    <w:name w:val="toc 9"/>
    <w:basedOn w:val="Normal"/>
    <w:next w:val="Normal"/>
    <w:semiHidden/>
    <w:rsid w:val="0006029E"/>
    <w:pPr>
      <w:ind w:left="1600"/>
    </w:pPr>
  </w:style>
  <w:style w:type="paragraph" w:customStyle="1" w:styleId="ListaNum2">
    <w:name w:val="Lista_Num2"/>
    <w:rsid w:val="0006029E"/>
    <w:pPr>
      <w:tabs>
        <w:tab w:val="num" w:pos="1040"/>
      </w:tabs>
      <w:spacing w:after="120"/>
      <w:ind w:left="1020" w:hanging="340"/>
      <w:jc w:val="both"/>
    </w:pPr>
    <w:rPr>
      <w:rFonts w:ascii="Arial" w:hAnsi="Arial"/>
      <w:sz w:val="22"/>
    </w:rPr>
  </w:style>
  <w:style w:type="paragraph" w:customStyle="1" w:styleId="ListaNum7">
    <w:name w:val="Lista_Num7"/>
    <w:rsid w:val="0006029E"/>
    <w:pPr>
      <w:tabs>
        <w:tab w:val="num" w:pos="2741"/>
      </w:tabs>
      <w:spacing w:after="120"/>
      <w:ind w:left="2721" w:hanging="340"/>
      <w:jc w:val="both"/>
    </w:pPr>
    <w:rPr>
      <w:rFonts w:ascii="Arial" w:hAnsi="Arial"/>
      <w:sz w:val="22"/>
    </w:rPr>
  </w:style>
  <w:style w:type="paragraph" w:customStyle="1" w:styleId="ListaNum4">
    <w:name w:val="Lista_Num4"/>
    <w:rsid w:val="0006029E"/>
    <w:pPr>
      <w:tabs>
        <w:tab w:val="num" w:pos="1664"/>
      </w:tabs>
      <w:spacing w:after="120"/>
      <w:ind w:left="1644" w:hanging="340"/>
      <w:jc w:val="both"/>
    </w:pPr>
    <w:rPr>
      <w:rFonts w:ascii="Arial" w:hAnsi="Arial"/>
      <w:sz w:val="22"/>
    </w:rPr>
  </w:style>
  <w:style w:type="paragraph" w:customStyle="1" w:styleId="ListaNum3">
    <w:name w:val="Lista_Num3"/>
    <w:rsid w:val="0006029E"/>
    <w:pPr>
      <w:tabs>
        <w:tab w:val="num" w:pos="1324"/>
      </w:tabs>
      <w:spacing w:after="120"/>
      <w:ind w:left="1304" w:hanging="340"/>
      <w:jc w:val="both"/>
    </w:pPr>
    <w:rPr>
      <w:rFonts w:ascii="Arial" w:hAnsi="Arial"/>
      <w:sz w:val="22"/>
    </w:rPr>
  </w:style>
  <w:style w:type="paragraph" w:customStyle="1" w:styleId="Listacont3">
    <w:name w:val="Lista_cont3"/>
    <w:rsid w:val="0006029E"/>
    <w:pPr>
      <w:spacing w:after="120"/>
      <w:ind w:left="1021" w:firstLine="284"/>
      <w:jc w:val="both"/>
    </w:pPr>
    <w:rPr>
      <w:rFonts w:ascii="Arial" w:hAnsi="Arial"/>
      <w:sz w:val="22"/>
    </w:rPr>
  </w:style>
  <w:style w:type="paragraph" w:customStyle="1" w:styleId="Listacont6">
    <w:name w:val="Lista_cont6"/>
    <w:rsid w:val="0006029E"/>
    <w:pPr>
      <w:spacing w:after="120"/>
      <w:ind w:left="1990" w:firstLine="425"/>
      <w:jc w:val="both"/>
    </w:pPr>
    <w:rPr>
      <w:rFonts w:ascii="Arial" w:hAnsi="Arial"/>
      <w:sz w:val="22"/>
    </w:rPr>
  </w:style>
  <w:style w:type="paragraph" w:customStyle="1" w:styleId="Listacont4">
    <w:name w:val="Lista_cont4"/>
    <w:rsid w:val="0006029E"/>
    <w:pPr>
      <w:spacing w:after="120"/>
      <w:ind w:left="953" w:firstLine="709"/>
      <w:jc w:val="both"/>
    </w:pPr>
    <w:rPr>
      <w:rFonts w:ascii="Arial" w:hAnsi="Arial"/>
      <w:sz w:val="22"/>
    </w:rPr>
  </w:style>
  <w:style w:type="paragraph" w:customStyle="1" w:styleId="Listacont7">
    <w:name w:val="Lista_cont7"/>
    <w:rsid w:val="0006029E"/>
    <w:pPr>
      <w:spacing w:after="120"/>
      <w:ind w:left="2223" w:firstLine="505"/>
      <w:jc w:val="both"/>
    </w:pPr>
    <w:rPr>
      <w:rFonts w:ascii="Arial" w:hAnsi="Arial"/>
      <w:sz w:val="22"/>
    </w:rPr>
  </w:style>
  <w:style w:type="paragraph" w:customStyle="1" w:styleId="Bola2">
    <w:name w:val="Bola_2"/>
    <w:rsid w:val="0006029E"/>
    <w:pPr>
      <w:tabs>
        <w:tab w:val="num" w:pos="1040"/>
      </w:tabs>
      <w:spacing w:after="120"/>
      <w:ind w:left="1020" w:hanging="340"/>
      <w:jc w:val="both"/>
    </w:pPr>
    <w:rPr>
      <w:rFonts w:ascii="Arial" w:hAnsi="Arial"/>
      <w:sz w:val="22"/>
    </w:rPr>
  </w:style>
  <w:style w:type="paragraph" w:customStyle="1" w:styleId="Bola1">
    <w:name w:val="Bola_1"/>
    <w:rsid w:val="0006029E"/>
    <w:pPr>
      <w:tabs>
        <w:tab w:val="num" w:pos="700"/>
      </w:tabs>
      <w:spacing w:after="120"/>
      <w:ind w:left="680" w:hanging="340"/>
      <w:jc w:val="both"/>
    </w:pPr>
    <w:rPr>
      <w:rFonts w:ascii="Arial" w:hAnsi="Arial"/>
      <w:sz w:val="22"/>
    </w:rPr>
  </w:style>
  <w:style w:type="paragraph" w:customStyle="1" w:styleId="Alfabetica1">
    <w:name w:val="Alfabetica_1"/>
    <w:rsid w:val="0006029E"/>
    <w:pPr>
      <w:tabs>
        <w:tab w:val="num" w:pos="737"/>
      </w:tabs>
      <w:spacing w:after="120"/>
      <w:ind w:left="737" w:hanging="397"/>
      <w:jc w:val="both"/>
    </w:pPr>
    <w:rPr>
      <w:rFonts w:ascii="Arial" w:hAnsi="Arial"/>
      <w:noProof/>
      <w:sz w:val="22"/>
    </w:rPr>
  </w:style>
  <w:style w:type="paragraph" w:customStyle="1" w:styleId="Bola3">
    <w:name w:val="Bola_3"/>
    <w:rsid w:val="0006029E"/>
    <w:pPr>
      <w:tabs>
        <w:tab w:val="num" w:pos="1381"/>
      </w:tabs>
      <w:spacing w:after="120"/>
      <w:ind w:left="1361" w:hanging="340"/>
      <w:jc w:val="both"/>
    </w:pPr>
    <w:rPr>
      <w:rFonts w:ascii="Arial" w:hAnsi="Arial"/>
      <w:sz w:val="22"/>
    </w:rPr>
  </w:style>
  <w:style w:type="paragraph" w:customStyle="1" w:styleId="Bola4">
    <w:name w:val="Bola_4"/>
    <w:rsid w:val="0006029E"/>
    <w:pPr>
      <w:tabs>
        <w:tab w:val="num" w:pos="1721"/>
      </w:tabs>
      <w:spacing w:after="120"/>
      <w:ind w:left="1701" w:hanging="340"/>
      <w:jc w:val="both"/>
    </w:pPr>
    <w:rPr>
      <w:rFonts w:ascii="Arial" w:hAnsi="Arial"/>
      <w:sz w:val="22"/>
    </w:rPr>
  </w:style>
  <w:style w:type="paragraph" w:customStyle="1" w:styleId="Bola5">
    <w:name w:val="Bola_5"/>
    <w:rsid w:val="0006029E"/>
    <w:pPr>
      <w:tabs>
        <w:tab w:val="num" w:pos="2061"/>
      </w:tabs>
      <w:spacing w:after="120"/>
      <w:ind w:left="2041" w:hanging="340"/>
      <w:jc w:val="both"/>
    </w:pPr>
    <w:rPr>
      <w:rFonts w:ascii="Arial" w:hAnsi="Arial"/>
      <w:sz w:val="22"/>
    </w:rPr>
  </w:style>
  <w:style w:type="paragraph" w:customStyle="1" w:styleId="Bola6">
    <w:name w:val="Bola_6"/>
    <w:rsid w:val="0006029E"/>
    <w:pPr>
      <w:tabs>
        <w:tab w:val="num" w:pos="2401"/>
      </w:tabs>
      <w:spacing w:after="120"/>
      <w:ind w:left="2381" w:hanging="340"/>
      <w:jc w:val="both"/>
    </w:pPr>
    <w:rPr>
      <w:rFonts w:ascii="Arial" w:hAnsi="Arial"/>
      <w:sz w:val="22"/>
    </w:rPr>
  </w:style>
  <w:style w:type="paragraph" w:customStyle="1" w:styleId="Bola7">
    <w:name w:val="Bola_7"/>
    <w:rsid w:val="0006029E"/>
    <w:pPr>
      <w:tabs>
        <w:tab w:val="num" w:pos="2741"/>
      </w:tabs>
      <w:spacing w:after="120"/>
      <w:ind w:left="2721" w:hanging="340"/>
      <w:jc w:val="both"/>
    </w:pPr>
    <w:rPr>
      <w:rFonts w:ascii="Arial" w:hAnsi="Arial"/>
      <w:sz w:val="22"/>
    </w:rPr>
  </w:style>
  <w:style w:type="paragraph" w:customStyle="1" w:styleId="Alfabetica2">
    <w:name w:val="Alfabetica_2"/>
    <w:rsid w:val="0006029E"/>
    <w:pPr>
      <w:tabs>
        <w:tab w:val="num" w:pos="1077"/>
      </w:tabs>
      <w:spacing w:after="120"/>
      <w:ind w:left="1077" w:hanging="397"/>
      <w:jc w:val="both"/>
    </w:pPr>
    <w:rPr>
      <w:rFonts w:ascii="Arial" w:hAnsi="Arial"/>
      <w:noProof/>
      <w:sz w:val="22"/>
    </w:rPr>
  </w:style>
  <w:style w:type="paragraph" w:customStyle="1" w:styleId="Alfabetica3">
    <w:name w:val="Alfabetica_3"/>
    <w:rsid w:val="0006029E"/>
    <w:pPr>
      <w:tabs>
        <w:tab w:val="num" w:pos="1418"/>
      </w:tabs>
      <w:spacing w:after="120"/>
      <w:ind w:left="1418" w:hanging="397"/>
      <w:jc w:val="both"/>
    </w:pPr>
    <w:rPr>
      <w:rFonts w:ascii="Arial" w:hAnsi="Arial"/>
      <w:sz w:val="22"/>
    </w:rPr>
  </w:style>
  <w:style w:type="paragraph" w:customStyle="1" w:styleId="Alfabetica4">
    <w:name w:val="Alfabetica_4"/>
    <w:rsid w:val="0006029E"/>
    <w:pPr>
      <w:tabs>
        <w:tab w:val="num" w:pos="1721"/>
      </w:tabs>
      <w:spacing w:after="120"/>
      <w:ind w:left="1701" w:hanging="340"/>
    </w:pPr>
    <w:rPr>
      <w:rFonts w:ascii="Arial" w:hAnsi="Arial"/>
      <w:sz w:val="22"/>
    </w:rPr>
  </w:style>
  <w:style w:type="paragraph" w:styleId="ndice2">
    <w:name w:val="index 2"/>
    <w:next w:val="Normal"/>
    <w:semiHidden/>
    <w:rsid w:val="0006029E"/>
    <w:pPr>
      <w:ind w:left="396" w:hanging="198"/>
      <w:jc w:val="both"/>
    </w:pPr>
    <w:rPr>
      <w:rFonts w:ascii="Arial" w:hAnsi="Arial"/>
      <w:sz w:val="22"/>
    </w:rPr>
  </w:style>
  <w:style w:type="paragraph" w:customStyle="1" w:styleId="Alfabetica6">
    <w:name w:val="Alfabetica_6"/>
    <w:rsid w:val="0006029E"/>
    <w:pPr>
      <w:tabs>
        <w:tab w:val="num" w:pos="2401"/>
      </w:tabs>
      <w:spacing w:after="120"/>
      <w:ind w:left="2381" w:hanging="340"/>
      <w:jc w:val="both"/>
    </w:pPr>
    <w:rPr>
      <w:rFonts w:ascii="Arial" w:hAnsi="Arial"/>
      <w:noProof/>
      <w:sz w:val="22"/>
    </w:rPr>
  </w:style>
  <w:style w:type="paragraph" w:customStyle="1" w:styleId="Alfabetica7">
    <w:name w:val="Alfabetica_7"/>
    <w:rsid w:val="0006029E"/>
    <w:pPr>
      <w:tabs>
        <w:tab w:val="num" w:pos="2741"/>
      </w:tabs>
      <w:spacing w:after="120"/>
      <w:ind w:left="2721" w:hanging="340"/>
      <w:jc w:val="both"/>
    </w:pPr>
    <w:rPr>
      <w:rFonts w:ascii="Arial" w:hAnsi="Arial"/>
      <w:noProof/>
      <w:sz w:val="22"/>
    </w:rPr>
  </w:style>
  <w:style w:type="paragraph" w:customStyle="1" w:styleId="Romana1">
    <w:name w:val="Romana_1"/>
    <w:rsid w:val="0006029E"/>
    <w:pPr>
      <w:spacing w:after="120"/>
      <w:ind w:left="680" w:hanging="340"/>
      <w:jc w:val="both"/>
    </w:pPr>
    <w:rPr>
      <w:rFonts w:ascii="Arial" w:hAnsi="Arial"/>
      <w:noProof/>
      <w:sz w:val="22"/>
    </w:rPr>
  </w:style>
  <w:style w:type="paragraph" w:customStyle="1" w:styleId="Romana2">
    <w:name w:val="Romana_2"/>
    <w:rsid w:val="0006029E"/>
    <w:pPr>
      <w:spacing w:after="120"/>
      <w:ind w:left="1020" w:hanging="340"/>
      <w:jc w:val="both"/>
    </w:pPr>
    <w:rPr>
      <w:rFonts w:ascii="Arial" w:hAnsi="Arial"/>
      <w:noProof/>
      <w:sz w:val="22"/>
    </w:rPr>
  </w:style>
  <w:style w:type="paragraph" w:customStyle="1" w:styleId="Romana3">
    <w:name w:val="Romana_3"/>
    <w:rsid w:val="0006029E"/>
    <w:pPr>
      <w:spacing w:after="120"/>
      <w:ind w:left="1305" w:hanging="284"/>
      <w:jc w:val="both"/>
    </w:pPr>
    <w:rPr>
      <w:rFonts w:ascii="Arial" w:hAnsi="Arial"/>
      <w:noProof/>
      <w:sz w:val="22"/>
    </w:rPr>
  </w:style>
  <w:style w:type="paragraph" w:customStyle="1" w:styleId="Romana4">
    <w:name w:val="Romana_4"/>
    <w:rsid w:val="0006029E"/>
    <w:pPr>
      <w:spacing w:after="120"/>
      <w:ind w:left="1645" w:hanging="284"/>
      <w:jc w:val="both"/>
    </w:pPr>
    <w:rPr>
      <w:rFonts w:ascii="Arial" w:hAnsi="Arial"/>
      <w:noProof/>
      <w:sz w:val="22"/>
    </w:rPr>
  </w:style>
  <w:style w:type="paragraph" w:customStyle="1" w:styleId="Romana5">
    <w:name w:val="Romana_5"/>
    <w:rsid w:val="0006029E"/>
    <w:pPr>
      <w:spacing w:after="120"/>
      <w:ind w:left="1985" w:hanging="284"/>
      <w:jc w:val="both"/>
    </w:pPr>
    <w:rPr>
      <w:rFonts w:ascii="Arial" w:hAnsi="Arial"/>
      <w:noProof/>
      <w:sz w:val="22"/>
    </w:rPr>
  </w:style>
  <w:style w:type="paragraph" w:customStyle="1" w:styleId="Romana6">
    <w:name w:val="Romana_6"/>
    <w:rsid w:val="0006029E"/>
    <w:pPr>
      <w:spacing w:after="120"/>
      <w:ind w:left="2325" w:hanging="284"/>
      <w:jc w:val="both"/>
    </w:pPr>
    <w:rPr>
      <w:rFonts w:ascii="Arial" w:hAnsi="Arial"/>
      <w:noProof/>
      <w:sz w:val="22"/>
    </w:rPr>
  </w:style>
  <w:style w:type="paragraph" w:customStyle="1" w:styleId="Romana7">
    <w:name w:val="Romana_7"/>
    <w:rsid w:val="0006029E"/>
    <w:pPr>
      <w:spacing w:after="120"/>
      <w:ind w:left="2665" w:hanging="284"/>
      <w:jc w:val="both"/>
    </w:pPr>
    <w:rPr>
      <w:rFonts w:ascii="Arial" w:hAnsi="Arial"/>
      <w:noProof/>
      <w:sz w:val="22"/>
    </w:rPr>
  </w:style>
  <w:style w:type="paragraph" w:customStyle="1" w:styleId="Guion1">
    <w:name w:val="Guion_1"/>
    <w:rsid w:val="0006029E"/>
    <w:pPr>
      <w:tabs>
        <w:tab w:val="num" w:pos="700"/>
      </w:tabs>
      <w:spacing w:after="120"/>
      <w:ind w:left="680" w:hanging="340"/>
      <w:jc w:val="both"/>
    </w:pPr>
    <w:rPr>
      <w:rFonts w:ascii="Arial" w:hAnsi="Arial"/>
      <w:sz w:val="22"/>
    </w:rPr>
  </w:style>
  <w:style w:type="paragraph" w:customStyle="1" w:styleId="Guion2">
    <w:name w:val="Guion_2"/>
    <w:rsid w:val="0006029E"/>
    <w:pPr>
      <w:spacing w:after="120"/>
      <w:ind w:left="1020" w:hanging="340"/>
      <w:jc w:val="both"/>
    </w:pPr>
    <w:rPr>
      <w:rFonts w:ascii="Arial" w:hAnsi="Arial"/>
      <w:noProof/>
      <w:sz w:val="22"/>
    </w:rPr>
  </w:style>
  <w:style w:type="paragraph" w:customStyle="1" w:styleId="Guion3">
    <w:name w:val="Guion_3"/>
    <w:rsid w:val="0006029E"/>
    <w:pPr>
      <w:tabs>
        <w:tab w:val="num" w:pos="1381"/>
      </w:tabs>
      <w:spacing w:after="120"/>
      <w:ind w:left="1361" w:hanging="340"/>
      <w:jc w:val="both"/>
    </w:pPr>
    <w:rPr>
      <w:rFonts w:ascii="Arial" w:hAnsi="Arial"/>
      <w:sz w:val="22"/>
    </w:rPr>
  </w:style>
  <w:style w:type="paragraph" w:customStyle="1" w:styleId="Guion4">
    <w:name w:val="Guion_4"/>
    <w:rsid w:val="0006029E"/>
    <w:pPr>
      <w:spacing w:after="120"/>
      <w:ind w:left="1701" w:hanging="340"/>
      <w:jc w:val="both"/>
    </w:pPr>
    <w:rPr>
      <w:rFonts w:ascii="Arial" w:hAnsi="Arial"/>
      <w:sz w:val="22"/>
    </w:rPr>
  </w:style>
  <w:style w:type="paragraph" w:customStyle="1" w:styleId="Guion5">
    <w:name w:val="Guion_5"/>
    <w:rsid w:val="0006029E"/>
    <w:pPr>
      <w:tabs>
        <w:tab w:val="num" w:pos="2061"/>
      </w:tabs>
      <w:spacing w:after="120"/>
      <w:ind w:left="2041" w:hanging="340"/>
      <w:jc w:val="both"/>
    </w:pPr>
    <w:rPr>
      <w:rFonts w:ascii="Arial" w:hAnsi="Arial"/>
      <w:sz w:val="22"/>
    </w:rPr>
  </w:style>
  <w:style w:type="paragraph" w:customStyle="1" w:styleId="Guion6">
    <w:name w:val="Guion_6"/>
    <w:rsid w:val="0006029E"/>
    <w:pPr>
      <w:tabs>
        <w:tab w:val="num" w:pos="2401"/>
      </w:tabs>
      <w:spacing w:after="120"/>
      <w:ind w:left="2381" w:hanging="340"/>
      <w:jc w:val="both"/>
    </w:pPr>
    <w:rPr>
      <w:rFonts w:ascii="Arial" w:hAnsi="Arial"/>
      <w:sz w:val="22"/>
    </w:rPr>
  </w:style>
  <w:style w:type="paragraph" w:customStyle="1" w:styleId="Guion7">
    <w:name w:val="Guion_7"/>
    <w:rsid w:val="0006029E"/>
    <w:pPr>
      <w:tabs>
        <w:tab w:val="num" w:pos="2741"/>
      </w:tabs>
      <w:spacing w:after="120"/>
      <w:ind w:left="2721" w:hanging="340"/>
      <w:jc w:val="both"/>
    </w:pPr>
    <w:rPr>
      <w:rFonts w:ascii="Arial" w:hAnsi="Arial"/>
      <w:sz w:val="22"/>
    </w:rPr>
  </w:style>
  <w:style w:type="paragraph" w:customStyle="1" w:styleId="Display1">
    <w:name w:val="Display_1"/>
    <w:rsid w:val="0006029E"/>
    <w:pPr>
      <w:spacing w:before="120"/>
      <w:ind w:left="340"/>
    </w:pPr>
    <w:rPr>
      <w:rFonts w:ascii="Courier New" w:hAnsi="Courier New"/>
      <w:noProof/>
    </w:rPr>
  </w:style>
  <w:style w:type="paragraph" w:customStyle="1" w:styleId="Display2">
    <w:name w:val="Display_2"/>
    <w:rsid w:val="0006029E"/>
    <w:pPr>
      <w:spacing w:before="120"/>
      <w:ind w:left="567"/>
    </w:pPr>
    <w:rPr>
      <w:rFonts w:ascii="Courier New" w:hAnsi="Courier New"/>
    </w:rPr>
  </w:style>
  <w:style w:type="paragraph" w:customStyle="1" w:styleId="Display3">
    <w:name w:val="Display_3"/>
    <w:rsid w:val="0006029E"/>
    <w:pPr>
      <w:spacing w:before="120"/>
      <w:ind w:left="794"/>
    </w:pPr>
    <w:rPr>
      <w:rFonts w:ascii="Courier New" w:hAnsi="Courier New"/>
    </w:rPr>
  </w:style>
  <w:style w:type="paragraph" w:customStyle="1" w:styleId="Display4">
    <w:name w:val="Display_4"/>
    <w:rsid w:val="0006029E"/>
    <w:pPr>
      <w:spacing w:before="120"/>
      <w:ind w:left="1021"/>
    </w:pPr>
    <w:rPr>
      <w:rFonts w:ascii="Courier New" w:hAnsi="Courier New"/>
    </w:rPr>
  </w:style>
  <w:style w:type="paragraph" w:customStyle="1" w:styleId="Display5">
    <w:name w:val="Display_5"/>
    <w:rsid w:val="0006029E"/>
    <w:pPr>
      <w:spacing w:before="120"/>
      <w:ind w:left="1247"/>
    </w:pPr>
    <w:rPr>
      <w:rFonts w:ascii="Courier New" w:hAnsi="Courier New"/>
    </w:rPr>
  </w:style>
  <w:style w:type="paragraph" w:customStyle="1" w:styleId="Display6">
    <w:name w:val="Display_6"/>
    <w:rsid w:val="0006029E"/>
    <w:pPr>
      <w:spacing w:before="120"/>
      <w:ind w:left="1474"/>
    </w:pPr>
    <w:rPr>
      <w:rFonts w:ascii="Courier New" w:hAnsi="Courier New"/>
    </w:rPr>
  </w:style>
  <w:style w:type="paragraph" w:customStyle="1" w:styleId="Display7">
    <w:name w:val="Display_7"/>
    <w:rsid w:val="0006029E"/>
    <w:pPr>
      <w:spacing w:before="120"/>
      <w:ind w:left="1701"/>
    </w:pPr>
    <w:rPr>
      <w:rFonts w:ascii="Courier New" w:hAnsi="Courier New"/>
    </w:rPr>
  </w:style>
  <w:style w:type="paragraph" w:customStyle="1" w:styleId="Nota">
    <w:name w:val="Nota"/>
    <w:rsid w:val="0006029E"/>
    <w:pPr>
      <w:tabs>
        <w:tab w:val="num" w:pos="1080"/>
      </w:tabs>
      <w:spacing w:before="120" w:after="120"/>
      <w:ind w:left="360" w:hanging="360"/>
      <w:jc w:val="both"/>
    </w:pPr>
    <w:rPr>
      <w:rFonts w:ascii="Arial" w:hAnsi="Arial"/>
      <w:b/>
      <w:noProof/>
    </w:rPr>
  </w:style>
  <w:style w:type="paragraph" w:styleId="Listaconnmeros">
    <w:name w:val="List Number"/>
    <w:rsid w:val="0006029E"/>
    <w:pPr>
      <w:tabs>
        <w:tab w:val="num" w:pos="360"/>
      </w:tabs>
      <w:spacing w:after="120"/>
      <w:ind w:left="357" w:hanging="357"/>
      <w:jc w:val="both"/>
    </w:pPr>
    <w:rPr>
      <w:rFonts w:ascii="Arial" w:hAnsi="Arial"/>
      <w:sz w:val="22"/>
    </w:rPr>
  </w:style>
  <w:style w:type="paragraph" w:customStyle="1" w:styleId="TtuloTabla">
    <w:name w:val="Título_Tabla"/>
    <w:next w:val="Normal"/>
    <w:rsid w:val="0006029E"/>
    <w:pPr>
      <w:tabs>
        <w:tab w:val="num" w:pos="1080"/>
      </w:tabs>
      <w:spacing w:before="240" w:after="60"/>
      <w:ind w:left="340" w:hanging="340"/>
      <w:jc w:val="center"/>
    </w:pPr>
    <w:rPr>
      <w:rFonts w:ascii="Arial" w:hAnsi="Arial"/>
      <w:b/>
      <w:noProof/>
      <w:sz w:val="22"/>
    </w:rPr>
  </w:style>
  <w:style w:type="paragraph" w:styleId="Piedepgina">
    <w:name w:val="footer"/>
    <w:rsid w:val="0006029E"/>
    <w:pPr>
      <w:tabs>
        <w:tab w:val="center" w:pos="4252"/>
        <w:tab w:val="right" w:pos="8504"/>
      </w:tabs>
      <w:spacing w:after="120"/>
      <w:jc w:val="both"/>
    </w:pPr>
    <w:rPr>
      <w:rFonts w:ascii="Arial" w:hAnsi="Arial"/>
      <w:sz w:val="22"/>
    </w:rPr>
  </w:style>
  <w:style w:type="character" w:styleId="Nmerodepgina">
    <w:name w:val="page number"/>
    <w:basedOn w:val="Fuentedeprrafopredeter"/>
    <w:rsid w:val="0006029E"/>
    <w:rPr>
      <w:rFonts w:ascii="Arial" w:hAnsi="Arial"/>
      <w:sz w:val="22"/>
    </w:rPr>
  </w:style>
  <w:style w:type="paragraph" w:customStyle="1" w:styleId="Alfabetica5">
    <w:name w:val="Alfabetica_5"/>
    <w:rsid w:val="0006029E"/>
    <w:pPr>
      <w:tabs>
        <w:tab w:val="num" w:pos="2061"/>
      </w:tabs>
      <w:spacing w:after="120"/>
      <w:ind w:left="2041" w:hanging="340"/>
      <w:jc w:val="both"/>
    </w:pPr>
    <w:rPr>
      <w:rFonts w:ascii="Arial" w:hAnsi="Arial"/>
      <w:sz w:val="22"/>
    </w:rPr>
  </w:style>
  <w:style w:type="paragraph" w:customStyle="1" w:styleId="Portada">
    <w:name w:val="Portada"/>
    <w:rsid w:val="0006029E"/>
    <w:pPr>
      <w:jc w:val="center"/>
    </w:pPr>
    <w:rPr>
      <w:rFonts w:ascii="Arial" w:hAnsi="Arial"/>
      <w:b/>
      <w:noProof/>
      <w:sz w:val="40"/>
    </w:rPr>
  </w:style>
  <w:style w:type="paragraph" w:customStyle="1" w:styleId="Encabezadoseccion2">
    <w:name w:val="Encabezado_seccion2"/>
    <w:rsid w:val="0006029E"/>
    <w:pPr>
      <w:spacing w:after="120"/>
    </w:pPr>
    <w:rPr>
      <w:rFonts w:ascii="Arial" w:hAnsi="Arial"/>
      <w:sz w:val="22"/>
    </w:rPr>
  </w:style>
  <w:style w:type="paragraph" w:styleId="ndice1">
    <w:name w:val="index 1"/>
    <w:next w:val="Normal"/>
    <w:semiHidden/>
    <w:rsid w:val="0006029E"/>
    <w:pPr>
      <w:ind w:left="198" w:hanging="198"/>
      <w:jc w:val="both"/>
    </w:pPr>
    <w:rPr>
      <w:rFonts w:ascii="Arial" w:hAnsi="Arial"/>
      <w:sz w:val="22"/>
    </w:rPr>
  </w:style>
  <w:style w:type="paragraph" w:styleId="ndice3">
    <w:name w:val="index 3"/>
    <w:next w:val="Normal"/>
    <w:semiHidden/>
    <w:rsid w:val="0006029E"/>
    <w:pPr>
      <w:ind w:left="601" w:hanging="198"/>
      <w:jc w:val="both"/>
    </w:pPr>
    <w:rPr>
      <w:rFonts w:ascii="Arial" w:hAnsi="Arial"/>
      <w:sz w:val="22"/>
    </w:rPr>
  </w:style>
  <w:style w:type="paragraph" w:styleId="ndice4">
    <w:name w:val="index 4"/>
    <w:next w:val="Normal"/>
    <w:semiHidden/>
    <w:rsid w:val="0006029E"/>
    <w:pPr>
      <w:ind w:left="799" w:hanging="198"/>
      <w:jc w:val="both"/>
    </w:pPr>
    <w:rPr>
      <w:rFonts w:ascii="Arial" w:hAnsi="Arial"/>
      <w:sz w:val="22"/>
    </w:rPr>
  </w:style>
  <w:style w:type="paragraph" w:styleId="ndice5">
    <w:name w:val="index 5"/>
    <w:next w:val="Normal"/>
    <w:semiHidden/>
    <w:rsid w:val="0006029E"/>
    <w:pPr>
      <w:ind w:left="997" w:hanging="198"/>
      <w:jc w:val="both"/>
    </w:pPr>
    <w:rPr>
      <w:rFonts w:ascii="Arial" w:hAnsi="Arial"/>
      <w:sz w:val="22"/>
    </w:rPr>
  </w:style>
  <w:style w:type="paragraph" w:styleId="ndice6">
    <w:name w:val="index 6"/>
    <w:next w:val="Normal"/>
    <w:semiHidden/>
    <w:rsid w:val="0006029E"/>
    <w:pPr>
      <w:ind w:left="1196" w:hanging="198"/>
      <w:jc w:val="both"/>
    </w:pPr>
    <w:rPr>
      <w:rFonts w:ascii="Arial" w:hAnsi="Arial"/>
      <w:sz w:val="22"/>
    </w:rPr>
  </w:style>
  <w:style w:type="paragraph" w:styleId="ndice7">
    <w:name w:val="index 7"/>
    <w:next w:val="Normal"/>
    <w:semiHidden/>
    <w:rsid w:val="0006029E"/>
    <w:pPr>
      <w:ind w:left="1400" w:hanging="198"/>
      <w:jc w:val="both"/>
    </w:pPr>
    <w:rPr>
      <w:rFonts w:ascii="Arial" w:hAnsi="Arial"/>
      <w:sz w:val="22"/>
    </w:rPr>
  </w:style>
  <w:style w:type="paragraph" w:styleId="ndice8">
    <w:name w:val="index 8"/>
    <w:next w:val="Normal"/>
    <w:semiHidden/>
    <w:rsid w:val="0006029E"/>
    <w:pPr>
      <w:ind w:left="1598" w:hanging="198"/>
      <w:jc w:val="both"/>
    </w:pPr>
    <w:rPr>
      <w:rFonts w:ascii="Arial" w:hAnsi="Arial"/>
      <w:sz w:val="22"/>
    </w:rPr>
  </w:style>
  <w:style w:type="paragraph" w:styleId="ndice9">
    <w:name w:val="index 9"/>
    <w:next w:val="Normal"/>
    <w:semiHidden/>
    <w:rsid w:val="0006029E"/>
    <w:pPr>
      <w:ind w:left="1797" w:hanging="198"/>
      <w:jc w:val="both"/>
    </w:pPr>
    <w:rPr>
      <w:rFonts w:ascii="Arial" w:hAnsi="Arial"/>
      <w:sz w:val="22"/>
    </w:rPr>
  </w:style>
  <w:style w:type="paragraph" w:styleId="Ttulodendice">
    <w:name w:val="index heading"/>
    <w:next w:val="ndice1"/>
    <w:semiHidden/>
    <w:rsid w:val="0006029E"/>
    <w:pPr>
      <w:spacing w:before="120" w:after="120"/>
      <w:jc w:val="both"/>
    </w:pPr>
    <w:rPr>
      <w:rFonts w:ascii="Arial" w:hAnsi="Arial"/>
      <w:b/>
      <w:i/>
      <w:sz w:val="22"/>
    </w:rPr>
  </w:style>
  <w:style w:type="paragraph" w:customStyle="1" w:styleId="Anexo">
    <w:name w:val="Anexo"/>
    <w:next w:val="Normal"/>
    <w:rsid w:val="0006029E"/>
    <w:pPr>
      <w:tabs>
        <w:tab w:val="num" w:pos="432"/>
      </w:tabs>
      <w:spacing w:before="600" w:after="240"/>
      <w:ind w:left="431" w:hanging="431"/>
      <w:jc w:val="both"/>
    </w:pPr>
    <w:rPr>
      <w:rFonts w:ascii="Arial" w:hAnsi="Arial"/>
      <w:b/>
      <w:sz w:val="32"/>
    </w:rPr>
  </w:style>
  <w:style w:type="paragraph" w:customStyle="1" w:styleId="Anexo1">
    <w:name w:val="Anexo1"/>
    <w:next w:val="Normal"/>
    <w:rsid w:val="0006029E"/>
    <w:pPr>
      <w:tabs>
        <w:tab w:val="num" w:pos="576"/>
      </w:tabs>
      <w:spacing w:before="240" w:after="240"/>
      <w:ind w:left="578" w:hanging="578"/>
      <w:jc w:val="both"/>
    </w:pPr>
    <w:rPr>
      <w:rFonts w:ascii="Arial" w:hAnsi="Arial"/>
      <w:b/>
      <w:sz w:val="28"/>
    </w:rPr>
  </w:style>
  <w:style w:type="paragraph" w:customStyle="1" w:styleId="Anexo2">
    <w:name w:val="Anexo2"/>
    <w:next w:val="Normal"/>
    <w:rsid w:val="0006029E"/>
    <w:pPr>
      <w:spacing w:before="240" w:after="240"/>
      <w:ind w:left="720" w:hanging="720"/>
      <w:jc w:val="both"/>
    </w:pPr>
    <w:rPr>
      <w:rFonts w:ascii="Arial" w:hAnsi="Arial"/>
      <w:b/>
      <w:sz w:val="24"/>
    </w:rPr>
  </w:style>
  <w:style w:type="paragraph" w:customStyle="1" w:styleId="Anexo3">
    <w:name w:val="Anexo3"/>
    <w:next w:val="Normal"/>
    <w:rsid w:val="0006029E"/>
    <w:pPr>
      <w:tabs>
        <w:tab w:val="num" w:pos="1080"/>
      </w:tabs>
      <w:spacing w:before="240" w:after="240"/>
      <w:ind w:left="862" w:hanging="862"/>
      <w:jc w:val="both"/>
    </w:pPr>
    <w:rPr>
      <w:rFonts w:ascii="Arial" w:hAnsi="Arial"/>
      <w:b/>
      <w:sz w:val="22"/>
    </w:rPr>
  </w:style>
  <w:style w:type="paragraph" w:customStyle="1" w:styleId="Anexo4">
    <w:name w:val="Anexo4"/>
    <w:next w:val="Normal"/>
    <w:rsid w:val="0006029E"/>
    <w:pPr>
      <w:spacing w:before="240" w:after="240"/>
      <w:ind w:left="1009" w:hanging="1009"/>
      <w:jc w:val="both"/>
    </w:pPr>
    <w:rPr>
      <w:rFonts w:ascii="Arial" w:hAnsi="Arial"/>
      <w:b/>
      <w:sz w:val="22"/>
    </w:rPr>
  </w:style>
  <w:style w:type="paragraph" w:customStyle="1" w:styleId="ListaNum0">
    <w:name w:val="Lista_Num0"/>
    <w:rsid w:val="0006029E"/>
    <w:pPr>
      <w:tabs>
        <w:tab w:val="num" w:pos="360"/>
      </w:tabs>
      <w:spacing w:after="120"/>
      <w:ind w:left="357" w:hanging="357"/>
      <w:jc w:val="both"/>
    </w:pPr>
    <w:rPr>
      <w:rFonts w:ascii="Arial" w:hAnsi="Arial"/>
      <w:noProof/>
      <w:sz w:val="22"/>
    </w:rPr>
  </w:style>
  <w:style w:type="paragraph" w:customStyle="1" w:styleId="Listacont0">
    <w:name w:val="Lista_cont0"/>
    <w:rsid w:val="0006029E"/>
    <w:pPr>
      <w:spacing w:after="120"/>
      <w:ind w:left="340"/>
      <w:jc w:val="both"/>
    </w:pPr>
    <w:rPr>
      <w:rFonts w:ascii="Arial" w:hAnsi="Arial"/>
      <w:noProof/>
      <w:sz w:val="22"/>
    </w:rPr>
  </w:style>
  <w:style w:type="paragraph" w:customStyle="1" w:styleId="Bola0">
    <w:name w:val="Bola_0"/>
    <w:rsid w:val="0006029E"/>
    <w:pPr>
      <w:tabs>
        <w:tab w:val="num" w:pos="360"/>
      </w:tabs>
      <w:spacing w:after="120"/>
      <w:ind w:left="357" w:hanging="357"/>
      <w:jc w:val="both"/>
    </w:pPr>
    <w:rPr>
      <w:rFonts w:ascii="Arial" w:hAnsi="Arial"/>
      <w:noProof/>
      <w:sz w:val="22"/>
    </w:rPr>
  </w:style>
  <w:style w:type="paragraph" w:customStyle="1" w:styleId="Alfabtica0">
    <w:name w:val="Alfabética_0"/>
    <w:rsid w:val="0006029E"/>
    <w:pPr>
      <w:tabs>
        <w:tab w:val="num" w:pos="360"/>
      </w:tabs>
      <w:spacing w:after="120"/>
      <w:ind w:left="340" w:hanging="340"/>
      <w:jc w:val="both"/>
    </w:pPr>
    <w:rPr>
      <w:rFonts w:ascii="Arial" w:hAnsi="Arial"/>
      <w:noProof/>
      <w:sz w:val="22"/>
    </w:rPr>
  </w:style>
  <w:style w:type="paragraph" w:customStyle="1" w:styleId="Guion0">
    <w:name w:val="Guion_0"/>
    <w:rsid w:val="0006029E"/>
    <w:pPr>
      <w:tabs>
        <w:tab w:val="num" w:pos="360"/>
      </w:tabs>
      <w:spacing w:after="120"/>
      <w:ind w:left="340" w:hanging="340"/>
    </w:pPr>
    <w:rPr>
      <w:rFonts w:ascii="Arial" w:hAnsi="Arial"/>
      <w:noProof/>
      <w:sz w:val="22"/>
    </w:rPr>
  </w:style>
  <w:style w:type="paragraph" w:customStyle="1" w:styleId="Autores">
    <w:name w:val="Autores"/>
    <w:next w:val="Autorcont"/>
    <w:rsid w:val="0006029E"/>
    <w:rPr>
      <w:rFonts w:ascii="Arial" w:hAnsi="Arial"/>
      <w:b/>
      <w:noProof/>
    </w:rPr>
  </w:style>
  <w:style w:type="paragraph" w:customStyle="1" w:styleId="Autorcont">
    <w:name w:val="Autor_cont"/>
    <w:rsid w:val="0006029E"/>
    <w:pPr>
      <w:ind w:left="680"/>
    </w:pPr>
    <w:rPr>
      <w:rFonts w:ascii="Arial" w:hAnsi="Arial"/>
      <w:b/>
    </w:rPr>
  </w:style>
  <w:style w:type="paragraph" w:customStyle="1" w:styleId="Glosario">
    <w:name w:val="Glosario"/>
    <w:next w:val="Glostermino"/>
    <w:rsid w:val="0006029E"/>
    <w:pPr>
      <w:spacing w:before="600" w:after="240"/>
      <w:jc w:val="center"/>
    </w:pPr>
    <w:rPr>
      <w:rFonts w:ascii="Arial" w:hAnsi="Arial"/>
      <w:sz w:val="32"/>
    </w:rPr>
  </w:style>
  <w:style w:type="paragraph" w:customStyle="1" w:styleId="Glostermino">
    <w:name w:val="Glos_termino"/>
    <w:next w:val="GlosDefinicion"/>
    <w:rsid w:val="0006029E"/>
    <w:pPr>
      <w:spacing w:before="120" w:after="120"/>
    </w:pPr>
    <w:rPr>
      <w:rFonts w:ascii="Arial" w:hAnsi="Arial"/>
      <w:b/>
    </w:rPr>
  </w:style>
  <w:style w:type="paragraph" w:customStyle="1" w:styleId="GlosDefinicion">
    <w:name w:val="Glos_Definicion"/>
    <w:next w:val="Glostermino"/>
    <w:rsid w:val="0006029E"/>
    <w:pPr>
      <w:ind w:left="567"/>
    </w:pPr>
    <w:rPr>
      <w:rFonts w:ascii="Arial" w:hAnsi="Arial"/>
      <w:noProof/>
    </w:rPr>
  </w:style>
  <w:style w:type="paragraph" w:customStyle="1" w:styleId="Edicion">
    <w:name w:val="Edicion"/>
    <w:next w:val="Normal"/>
    <w:rsid w:val="0006029E"/>
    <w:pPr>
      <w:jc w:val="center"/>
    </w:pPr>
    <w:rPr>
      <w:rFonts w:ascii="Arial" w:hAnsi="Arial"/>
      <w:b/>
      <w:noProof/>
    </w:rPr>
  </w:style>
  <w:style w:type="paragraph" w:customStyle="1" w:styleId="fechaedicion">
    <w:name w:val="fecha_edicion"/>
    <w:next w:val="Normal"/>
    <w:rsid w:val="0006029E"/>
    <w:rPr>
      <w:rFonts w:ascii="Arial" w:hAnsi="Arial"/>
      <w:b/>
      <w:noProof/>
    </w:rPr>
  </w:style>
  <w:style w:type="paragraph" w:customStyle="1" w:styleId="Proyecto">
    <w:name w:val="Proyecto"/>
    <w:rsid w:val="0006029E"/>
    <w:pPr>
      <w:jc w:val="center"/>
    </w:pPr>
    <w:rPr>
      <w:rFonts w:ascii="Arial" w:hAnsi="Arial"/>
      <w:b/>
      <w:sz w:val="40"/>
    </w:rPr>
  </w:style>
  <w:style w:type="paragraph" w:customStyle="1" w:styleId="Versin">
    <w:name w:val="Versión"/>
    <w:rsid w:val="0006029E"/>
    <w:pPr>
      <w:tabs>
        <w:tab w:val="num" w:pos="1440"/>
      </w:tabs>
      <w:jc w:val="center"/>
    </w:pPr>
    <w:rPr>
      <w:rFonts w:ascii="Arial" w:hAnsi="Arial"/>
      <w:b/>
    </w:rPr>
  </w:style>
  <w:style w:type="paragraph" w:customStyle="1" w:styleId="Encabezadotexto">
    <w:name w:val="Encabezado_texto"/>
    <w:rsid w:val="0006029E"/>
    <w:pPr>
      <w:spacing w:after="120"/>
      <w:jc w:val="right"/>
    </w:pPr>
    <w:rPr>
      <w:rFonts w:ascii="Arial" w:hAnsi="Arial"/>
      <w:sz w:val="22"/>
    </w:rPr>
  </w:style>
  <w:style w:type="character" w:styleId="Hipervnculo">
    <w:name w:val="Hyperlink"/>
    <w:basedOn w:val="Fuentedeprrafopredeter"/>
    <w:uiPriority w:val="99"/>
    <w:rsid w:val="00377CE9"/>
    <w:rPr>
      <w:color w:val="0000FF"/>
      <w:u w:val="single"/>
    </w:rPr>
  </w:style>
  <w:style w:type="paragraph" w:styleId="Textoindependiente">
    <w:name w:val="Body Text"/>
    <w:basedOn w:val="Normal"/>
    <w:rsid w:val="0006029E"/>
    <w:pPr>
      <w:jc w:val="left"/>
    </w:pPr>
  </w:style>
  <w:style w:type="paragraph" w:styleId="Textoindependiente2">
    <w:name w:val="Body Text 2"/>
    <w:basedOn w:val="Normal"/>
    <w:rsid w:val="0006029E"/>
    <w:pPr>
      <w:ind w:right="-1"/>
    </w:pPr>
    <w:rPr>
      <w:b/>
      <w:bCs/>
    </w:rPr>
  </w:style>
  <w:style w:type="paragraph" w:customStyle="1" w:styleId="xl24">
    <w:name w:val="xl24"/>
    <w:basedOn w:val="Normal"/>
    <w:rsid w:val="0006029E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eastAsia="Arial Unicode MS" w:cs="Arial"/>
      <w:sz w:val="24"/>
      <w:szCs w:val="24"/>
    </w:rPr>
  </w:style>
  <w:style w:type="paragraph" w:customStyle="1" w:styleId="xl25">
    <w:name w:val="xl25"/>
    <w:basedOn w:val="Normal"/>
    <w:rsid w:val="0006029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  <w:textAlignment w:val="top"/>
    </w:pPr>
    <w:rPr>
      <w:rFonts w:eastAsia="Arial Unicode MS" w:cs="Arial"/>
      <w:sz w:val="24"/>
      <w:szCs w:val="24"/>
    </w:rPr>
  </w:style>
  <w:style w:type="paragraph" w:customStyle="1" w:styleId="xl26">
    <w:name w:val="xl26"/>
    <w:basedOn w:val="Normal"/>
    <w:rsid w:val="0006029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  <w:textAlignment w:val="top"/>
    </w:pPr>
    <w:rPr>
      <w:rFonts w:eastAsia="Arial Unicode MS" w:cs="Arial"/>
      <w:sz w:val="24"/>
      <w:szCs w:val="24"/>
    </w:rPr>
  </w:style>
  <w:style w:type="paragraph" w:customStyle="1" w:styleId="xl27">
    <w:name w:val="xl27"/>
    <w:basedOn w:val="Normal"/>
    <w:rsid w:val="0006029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  <w:textAlignment w:val="top"/>
    </w:pPr>
    <w:rPr>
      <w:rFonts w:eastAsia="Arial Unicode MS" w:cs="Arial"/>
      <w:sz w:val="24"/>
      <w:szCs w:val="24"/>
    </w:rPr>
  </w:style>
  <w:style w:type="character" w:styleId="Hipervnculovisitado">
    <w:name w:val="FollowedHyperlink"/>
    <w:basedOn w:val="Fuentedeprrafopredeter"/>
    <w:rsid w:val="0006029E"/>
    <w:rPr>
      <w:color w:val="800080"/>
      <w:u w:val="single"/>
    </w:rPr>
  </w:style>
  <w:style w:type="paragraph" w:styleId="Textoindependiente3">
    <w:name w:val="Body Text 3"/>
    <w:basedOn w:val="Normal"/>
    <w:rsid w:val="0006029E"/>
    <w:rPr>
      <w:color w:val="0000FF"/>
    </w:rPr>
  </w:style>
  <w:style w:type="paragraph" w:styleId="Textodebloque">
    <w:name w:val="Block Text"/>
    <w:basedOn w:val="Normal"/>
    <w:rsid w:val="0006029E"/>
    <w:pPr>
      <w:ind w:left="360" w:right="-1"/>
    </w:pPr>
    <w:rPr>
      <w:color w:val="0000FF"/>
    </w:rPr>
  </w:style>
  <w:style w:type="character" w:customStyle="1" w:styleId="Ttulo2Car1">
    <w:name w:val="Título 2 Car1"/>
    <w:aliases w:val="Título 2 Car Car"/>
    <w:basedOn w:val="Fuentedeprrafopredeter"/>
    <w:link w:val="Ttulo2"/>
    <w:rsid w:val="008E11C5"/>
    <w:rPr>
      <w:rFonts w:ascii="Arial" w:hAnsi="Arial"/>
      <w:b/>
      <w:sz w:val="24"/>
    </w:rPr>
  </w:style>
  <w:style w:type="paragraph" w:customStyle="1" w:styleId="EstiloTtulo1IzquierdaAntes12pto">
    <w:name w:val="Estilo Título 1 + Izquierda Antes:  12 pto"/>
    <w:basedOn w:val="Ttulo1"/>
    <w:rsid w:val="00AD4F3B"/>
    <w:pPr>
      <w:jc w:val="left"/>
    </w:pPr>
    <w:rPr>
      <w:bCs/>
    </w:rPr>
  </w:style>
  <w:style w:type="paragraph" w:styleId="Mapadeldocumento">
    <w:name w:val="Document Map"/>
    <w:basedOn w:val="Normal"/>
    <w:semiHidden/>
    <w:rsid w:val="0059219B"/>
    <w:pPr>
      <w:shd w:val="clear" w:color="auto" w:fill="000080"/>
    </w:pPr>
    <w:rPr>
      <w:rFonts w:ascii="Tahoma" w:hAnsi="Tahoma" w:cs="Tahoma"/>
      <w:sz w:val="20"/>
    </w:rPr>
  </w:style>
  <w:style w:type="paragraph" w:styleId="Textonotapie">
    <w:name w:val="footnote text"/>
    <w:basedOn w:val="Normal"/>
    <w:semiHidden/>
    <w:rsid w:val="00F46E40"/>
    <w:pPr>
      <w:spacing w:after="0"/>
    </w:pPr>
    <w:rPr>
      <w:rFonts w:ascii="Goudy Old Style" w:hAnsi="Goudy Old Style"/>
      <w:sz w:val="16"/>
      <w:szCs w:val="16"/>
      <w:lang w:eastAsia="ko-KR"/>
    </w:rPr>
  </w:style>
  <w:style w:type="paragraph" w:styleId="Sangra2detindependiente">
    <w:name w:val="Body Text Indent 2"/>
    <w:basedOn w:val="Normal"/>
    <w:rsid w:val="00F46E40"/>
    <w:pPr>
      <w:spacing w:after="0"/>
      <w:ind w:left="283"/>
    </w:pPr>
    <w:rPr>
      <w:rFonts w:ascii="Ottawa" w:hAnsi="Ottawa"/>
      <w:sz w:val="20"/>
      <w:lang w:eastAsia="ko-KR"/>
    </w:rPr>
  </w:style>
  <w:style w:type="table" w:styleId="Tablaconcuadrcula">
    <w:name w:val="Table Grid"/>
    <w:basedOn w:val="Tablanormal"/>
    <w:rsid w:val="007779D7"/>
    <w:pPr>
      <w:spacing w:after="12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200D80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00D80"/>
    <w:rPr>
      <w:rFonts w:ascii="Tahoma" w:hAnsi="Tahoma" w:cs="Tahoma"/>
      <w:sz w:val="16"/>
      <w:szCs w:val="16"/>
    </w:rPr>
  </w:style>
  <w:style w:type="character" w:styleId="nfasis">
    <w:name w:val="Emphasis"/>
    <w:basedOn w:val="Fuentedeprrafopredeter"/>
    <w:qFormat/>
    <w:rsid w:val="00685AD0"/>
    <w:rPr>
      <w:i/>
      <w:iCs/>
    </w:rPr>
  </w:style>
  <w:style w:type="paragraph" w:styleId="Ttulo">
    <w:name w:val="Title"/>
    <w:basedOn w:val="Normal"/>
    <w:next w:val="Normal"/>
    <w:link w:val="TtuloCar"/>
    <w:qFormat/>
    <w:rsid w:val="007703FA"/>
    <w:pPr>
      <w:framePr w:wrap="around" w:vAnchor="text" w:hAnchor="text" w:y="1"/>
      <w:spacing w:after="300" w:line="240" w:lineRule="auto"/>
      <w:contextualSpacing/>
      <w:jc w:val="center"/>
    </w:pPr>
    <w:rPr>
      <w:rFonts w:ascii="Trebuchet MS" w:eastAsiaTheme="majorEastAsia" w:hAnsi="Trebuchet MS" w:cstheme="majorBidi"/>
      <w:spacing w:val="5"/>
      <w:kern w:val="28"/>
      <w:sz w:val="40"/>
      <w:szCs w:val="52"/>
    </w:rPr>
  </w:style>
  <w:style w:type="character" w:customStyle="1" w:styleId="TtuloCar">
    <w:name w:val="Título Car"/>
    <w:basedOn w:val="Fuentedeprrafopredeter"/>
    <w:link w:val="Ttulo"/>
    <w:rsid w:val="007703FA"/>
    <w:rPr>
      <w:rFonts w:ascii="Trebuchet MS" w:eastAsiaTheme="majorEastAsia" w:hAnsi="Trebuchet MS" w:cstheme="majorBidi"/>
      <w:spacing w:val="5"/>
      <w:kern w:val="28"/>
      <w:sz w:val="40"/>
      <w:szCs w:val="52"/>
    </w:rPr>
  </w:style>
  <w:style w:type="paragraph" w:styleId="Subttulo">
    <w:name w:val="Subtitle"/>
    <w:basedOn w:val="Ttulo"/>
    <w:next w:val="Normal"/>
    <w:link w:val="SubttuloCar"/>
    <w:qFormat/>
    <w:rsid w:val="007703FA"/>
    <w:pPr>
      <w:framePr w:wrap="around"/>
      <w:numPr>
        <w:ilvl w:val="1"/>
      </w:numPr>
    </w:pPr>
    <w:rPr>
      <w:i/>
      <w:iCs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rsid w:val="007703FA"/>
    <w:rPr>
      <w:rFonts w:ascii="Trebuchet MS" w:eastAsiaTheme="majorEastAsia" w:hAnsi="Trebuchet MS" w:cstheme="majorBidi"/>
      <w:i/>
      <w:iCs/>
      <w:spacing w:val="15"/>
      <w:kern w:val="28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1F14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sz w:val="20"/>
      <w:lang w:val="es-ES_tradnl"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1F149E"/>
    <w:rPr>
      <w:rFonts w:ascii="Courier New" w:hAnsi="Courier New" w:cs="Courier New"/>
      <w:lang w:val="es-ES_tradnl" w:eastAsia="es-ES_tradnl"/>
    </w:rPr>
  </w:style>
  <w:style w:type="character" w:customStyle="1" w:styleId="searchhit">
    <w:name w:val="search_hit"/>
    <w:basedOn w:val="Fuentedeprrafopredeter"/>
    <w:rsid w:val="001F149E"/>
  </w:style>
  <w:style w:type="paragraph" w:styleId="Prrafodelista">
    <w:name w:val="List Paragraph"/>
    <w:basedOn w:val="Normal"/>
    <w:uiPriority w:val="34"/>
    <w:qFormat/>
    <w:rsid w:val="00B92A76"/>
    <w:pPr>
      <w:ind w:left="720"/>
      <w:contextualSpacing/>
    </w:pPr>
  </w:style>
  <w:style w:type="table" w:styleId="Listaclara-nfasis5">
    <w:name w:val="Light List Accent 5"/>
    <w:basedOn w:val="Tablanormal"/>
    <w:uiPriority w:val="61"/>
    <w:rsid w:val="00E9236A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previewmsgtext">
    <w:name w:val="previewmsgtext"/>
    <w:basedOn w:val="Fuentedeprrafopredeter"/>
    <w:rsid w:val="003626C0"/>
  </w:style>
  <w:style w:type="character" w:customStyle="1" w:styleId="Ttulo1Car">
    <w:name w:val="Título 1 Car"/>
    <w:basedOn w:val="Fuentedeprrafopredeter"/>
    <w:link w:val="Ttulo1"/>
    <w:rsid w:val="000734AB"/>
    <w:rPr>
      <w:rFonts w:ascii="Arial" w:hAnsi="Arial"/>
      <w:b/>
      <w:kern w:val="28"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91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microsoft.com/office/2007/relationships/stylesWithEffects" Target="stylesWithEffects.xml"/><Relationship Id="rId12" Type="http://schemas.openxmlformats.org/officeDocument/2006/relationships/image" Target="media/image1.jpeg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image" Target="media/image12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image" Target="media/image10.png"/><Relationship Id="rId27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6.png"/><Relationship Id="rId1" Type="http://schemas.openxmlformats.org/officeDocument/2006/relationships/image" Target="media/image1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rojo\Configuraci&#243;n%20local\Archivos%20temporales%20de%20Internet\Content.Outlook\VKDAP3KI\PSD_PLT_PantillaGen&#233;rica_V1%201%20(2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DA1D6FA8B5E514FA4028DDBDA7228AE" ma:contentTypeVersion="0" ma:contentTypeDescription="Crear nuevo documento." ma:contentTypeScope="" ma:versionID="dc94828513c12f6e5829d27eb5ab8f48">
  <xsd:schema xmlns:xsd="http://www.w3.org/2001/XMLSchema" xmlns:p="http://schemas.microsoft.com/office/2006/metadata/properties" targetNamespace="http://schemas.microsoft.com/office/2006/metadata/properties" ma:root="true" ma:fieldsID="b004d877ca112f136821ba8115f647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BDB87D-992D-43EC-803E-FFD84EE8D4F3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40DAC3C4-7737-4E02-BF73-ADAA7F0C59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1D2CCA-D78D-4E29-B539-6728548126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9B62E876-16B3-4A59-8411-47C67F0E2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PSD_PLT_PantillaGenérica_V1 1 (2).dotx</Template>
  <TotalTime>1049</TotalTime>
  <Pages>6</Pages>
  <Words>60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General</vt:lpstr>
    </vt:vector>
  </TitlesOfParts>
  <Company>Indra</Company>
  <LinksUpToDate>false</LinksUpToDate>
  <CharactersWithSpaces>456</CharactersWithSpaces>
  <SharedDoc>false</SharedDoc>
  <HLinks>
    <vt:vector size="48" baseType="variant">
      <vt:variant>
        <vt:i4>1048629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_Toc63053607</vt:lpwstr>
      </vt:variant>
      <vt:variant>
        <vt:i4>1114165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_Toc63053606</vt:lpwstr>
      </vt:variant>
      <vt:variant>
        <vt:i4>1179701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_Toc63053605</vt:lpwstr>
      </vt:variant>
      <vt:variant>
        <vt:i4>1245237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_Toc63053604</vt:lpwstr>
      </vt:variant>
      <vt:variant>
        <vt:i4>1310773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_Toc63053603</vt:lpwstr>
      </vt:variant>
      <vt:variant>
        <vt:i4>1376309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_Toc63053602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_Toc63053601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_Toc63053600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General</dc:title>
  <dc:creator>jrojo</dc:creator>
  <cp:lastModifiedBy>Jesus Mena Arevalo</cp:lastModifiedBy>
  <cp:revision>44</cp:revision>
  <cp:lastPrinted>2013-05-28T09:48:00Z</cp:lastPrinted>
  <dcterms:created xsi:type="dcterms:W3CDTF">2012-04-12T11:37:00Z</dcterms:created>
  <dcterms:modified xsi:type="dcterms:W3CDTF">2014-07-29T08:48:00Z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0x010100CDA1D6FA8B5E514FA4028DDBDA7228AE</vt:lpwstr>
  </property>
</Properties>
</file>